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A4F" w:rsidRPr="00705AEF" w:rsidRDefault="00725A4F" w:rsidP="00725A4F">
      <w:pPr>
        <w:pStyle w:val="Puesto"/>
        <w:jc w:val="right"/>
        <w:rPr>
          <w:rFonts w:cs="Arial"/>
          <w:lang w:val="es-CO"/>
        </w:rPr>
      </w:pPr>
      <w:r w:rsidRPr="00705AEF">
        <w:rPr>
          <w:rFonts w:cs="Arial"/>
          <w:lang w:val="es-CO"/>
        </w:rPr>
        <w:t>Desarrollo de videojuego para enseña</w:t>
      </w:r>
      <w:r w:rsidR="009648DD">
        <w:rPr>
          <w:rFonts w:cs="Arial"/>
          <w:lang w:val="es-CO"/>
        </w:rPr>
        <w:t>r medidas de control del Dengue</w:t>
      </w:r>
    </w:p>
    <w:p w:rsidR="003039BA" w:rsidRPr="00AE0661" w:rsidRDefault="001C4924" w:rsidP="00725A4F">
      <w:pPr>
        <w:pStyle w:val="Puesto"/>
        <w:jc w:val="right"/>
        <w:rPr>
          <w:rFonts w:cs="Arial"/>
          <w:lang w:val="es-CO"/>
        </w:rPr>
      </w:pPr>
      <w:r>
        <w:fldChar w:fldCharType="begin"/>
      </w:r>
      <w:r w:rsidRPr="00AE0661">
        <w:rPr>
          <w:lang w:val="es-CO"/>
        </w:rPr>
        <w:instrText xml:space="preserve">title  \* Mergeformat </w:instrText>
      </w:r>
      <w:r>
        <w:fldChar w:fldCharType="separate"/>
      </w:r>
      <w:r w:rsidR="00AE0661" w:rsidRPr="00AE0661">
        <w:rPr>
          <w:rFonts w:cs="Arial"/>
          <w:lang w:val="es-CO"/>
        </w:rPr>
        <w:t xml:space="preserve"> Especificación  caso de uso</w:t>
      </w:r>
      <w:r w:rsidR="00A53BE3" w:rsidRPr="00AE0661">
        <w:rPr>
          <w:rFonts w:cs="Arial"/>
          <w:lang w:val="es-CO"/>
        </w:rPr>
        <w:t>: Jugar</w:t>
      </w:r>
      <w:r w:rsidR="00A32D1C" w:rsidRPr="00AE0661">
        <w:rPr>
          <w:rFonts w:cs="Arial"/>
          <w:lang w:val="es-CO"/>
        </w:rPr>
        <w:t xml:space="preserve"> </w:t>
      </w:r>
      <w:r w:rsidR="00A53BE3" w:rsidRPr="00AE0661">
        <w:rPr>
          <w:rFonts w:cs="Arial"/>
          <w:lang w:val="es-CO"/>
        </w:rPr>
        <w:t>mini</w:t>
      </w:r>
      <w:r w:rsidR="00A32D1C" w:rsidRPr="00AE0661">
        <w:rPr>
          <w:rFonts w:cs="Arial"/>
          <w:lang w:val="es-CO"/>
        </w:rPr>
        <w:t>-</w:t>
      </w:r>
      <w:r w:rsidR="00A53BE3" w:rsidRPr="00AE0661">
        <w:rPr>
          <w:rFonts w:cs="Arial"/>
          <w:lang w:val="es-CO"/>
        </w:rPr>
        <w:t>juego</w:t>
      </w:r>
      <w:r>
        <w:rPr>
          <w:rFonts w:cs="Arial"/>
          <w:lang w:val="es-CO"/>
        </w:rPr>
        <w:fldChar w:fldCharType="end"/>
      </w:r>
      <w:r w:rsidR="00A32D1C" w:rsidRPr="00AE0661">
        <w:rPr>
          <w:rFonts w:cs="Arial"/>
          <w:lang w:val="es-CO"/>
        </w:rPr>
        <w:t xml:space="preserve"> </w:t>
      </w:r>
      <w:r w:rsidR="00725A4F" w:rsidRPr="00AE0661">
        <w:rPr>
          <w:rFonts w:cs="Arial"/>
          <w:lang w:val="es-CO"/>
        </w:rPr>
        <w:t>“Guppy”</w:t>
      </w:r>
    </w:p>
    <w:p w:rsidR="003039BA" w:rsidRPr="00AE0661" w:rsidRDefault="003039BA">
      <w:pPr>
        <w:pStyle w:val="Puesto"/>
        <w:jc w:val="right"/>
        <w:rPr>
          <w:rFonts w:cs="Arial"/>
          <w:lang w:val="es-CO"/>
        </w:rPr>
      </w:pPr>
    </w:p>
    <w:p w:rsidR="003039BA" w:rsidRPr="00705AEF" w:rsidRDefault="00A32D1C">
      <w:pPr>
        <w:pStyle w:val="Puesto"/>
        <w:jc w:val="right"/>
        <w:rPr>
          <w:rFonts w:cs="Arial"/>
          <w:sz w:val="28"/>
          <w:lang w:val="es-CO"/>
        </w:rPr>
      </w:pPr>
      <w:r w:rsidRPr="00705AEF">
        <w:rPr>
          <w:rFonts w:cs="Arial"/>
          <w:sz w:val="28"/>
          <w:lang w:val="es-CO"/>
        </w:rPr>
        <w:t>Versión</w:t>
      </w:r>
      <w:r w:rsidR="009648DD">
        <w:rPr>
          <w:rFonts w:cs="Arial"/>
          <w:sz w:val="28"/>
          <w:lang w:val="es-CO"/>
        </w:rPr>
        <w:t xml:space="preserve"> 2</w:t>
      </w:r>
      <w:r w:rsidR="003039BA" w:rsidRPr="00705AEF">
        <w:rPr>
          <w:rFonts w:cs="Arial"/>
          <w:sz w:val="28"/>
          <w:lang w:val="es-CO"/>
        </w:rPr>
        <w:t>.0</w:t>
      </w:r>
    </w:p>
    <w:p w:rsidR="003039BA" w:rsidRPr="00705AEF" w:rsidRDefault="003039BA">
      <w:pPr>
        <w:rPr>
          <w:rFonts w:ascii="Arial" w:hAnsi="Arial" w:cs="Arial"/>
          <w:lang w:val="es-CO"/>
        </w:rPr>
      </w:pPr>
    </w:p>
    <w:p w:rsidR="003039BA" w:rsidRPr="00705AEF" w:rsidRDefault="003039BA">
      <w:pPr>
        <w:rPr>
          <w:rFonts w:ascii="Arial" w:hAnsi="Arial" w:cs="Arial"/>
          <w:lang w:val="es-CO"/>
        </w:rPr>
      </w:pPr>
    </w:p>
    <w:p w:rsidR="003039BA" w:rsidRPr="00705AEF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705AEF" w:rsidRDefault="003039BA">
      <w:pPr>
        <w:pStyle w:val="Textoindependiente"/>
        <w:rPr>
          <w:rFonts w:ascii="Arial" w:hAnsi="Arial" w:cs="Arial"/>
          <w:lang w:val="es-CO"/>
        </w:rPr>
      </w:pPr>
    </w:p>
    <w:p w:rsidR="003039BA" w:rsidRPr="00705AEF" w:rsidRDefault="003039BA">
      <w:pPr>
        <w:rPr>
          <w:rFonts w:ascii="Arial" w:hAnsi="Arial" w:cs="Arial"/>
          <w:lang w:val="es-CO"/>
        </w:rPr>
        <w:sectPr w:rsidR="003039BA" w:rsidRPr="00705AE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705AEF" w:rsidRDefault="00A32D1C">
      <w:pPr>
        <w:pStyle w:val="Puesto"/>
        <w:rPr>
          <w:rFonts w:cs="Arial"/>
          <w:lang w:val="es-CO"/>
        </w:rPr>
      </w:pPr>
      <w:r w:rsidRPr="00705AEF">
        <w:rPr>
          <w:rFonts w:cs="Arial"/>
          <w:lang w:val="es-CO"/>
        </w:rPr>
        <w:lastRenderedPageBreak/>
        <w:t xml:space="preserve">Historial de </w:t>
      </w:r>
      <w:r w:rsidR="00D253B0" w:rsidRPr="00705AEF">
        <w:rPr>
          <w:rFonts w:cs="Arial"/>
          <w:lang w:val="es-CO"/>
        </w:rPr>
        <w:t>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705AEF">
        <w:tc>
          <w:tcPr>
            <w:tcW w:w="2304" w:type="dxa"/>
          </w:tcPr>
          <w:p w:rsidR="003039BA" w:rsidRPr="00705AEF" w:rsidRDefault="0071304C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Fecha</w:t>
            </w:r>
          </w:p>
        </w:tc>
        <w:tc>
          <w:tcPr>
            <w:tcW w:w="1152" w:type="dxa"/>
          </w:tcPr>
          <w:p w:rsidR="003039BA" w:rsidRPr="00705AEF" w:rsidRDefault="00A32D1C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705AEF">
              <w:rPr>
                <w:rFonts w:ascii="Arial" w:hAnsi="Arial" w:cs="Arial"/>
                <w:b/>
                <w:lang w:val="es-CO"/>
              </w:rPr>
              <w:t>Versión</w:t>
            </w:r>
          </w:p>
        </w:tc>
        <w:tc>
          <w:tcPr>
            <w:tcW w:w="3744" w:type="dxa"/>
          </w:tcPr>
          <w:p w:rsidR="003039BA" w:rsidRPr="00705AEF" w:rsidRDefault="00A32D1C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705AEF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2304" w:type="dxa"/>
          </w:tcPr>
          <w:p w:rsidR="003039BA" w:rsidRPr="00705AEF" w:rsidRDefault="00A32D1C">
            <w:pPr>
              <w:pStyle w:val="Tabletext"/>
              <w:jc w:val="center"/>
              <w:rPr>
                <w:rFonts w:ascii="Arial" w:hAnsi="Arial" w:cs="Arial"/>
                <w:b/>
                <w:lang w:val="es-CO"/>
              </w:rPr>
            </w:pPr>
            <w:r w:rsidRPr="00705AEF">
              <w:rPr>
                <w:rFonts w:ascii="Arial" w:hAnsi="Arial" w:cs="Arial"/>
                <w:b/>
                <w:lang w:val="es-CO"/>
              </w:rPr>
              <w:t>Autor</w:t>
            </w:r>
          </w:p>
        </w:tc>
      </w:tr>
      <w:tr w:rsidR="003039BA" w:rsidRPr="00705AEF">
        <w:tc>
          <w:tcPr>
            <w:tcW w:w="2304" w:type="dxa"/>
          </w:tcPr>
          <w:p w:rsidR="003039BA" w:rsidRPr="00705AEF" w:rsidRDefault="00A53BE3">
            <w:pPr>
              <w:pStyle w:val="Tabletext"/>
              <w:rPr>
                <w:rFonts w:ascii="Arial" w:hAnsi="Arial" w:cs="Arial"/>
                <w:lang w:val="es-CO"/>
              </w:rPr>
            </w:pPr>
            <w:r w:rsidRPr="00705AEF">
              <w:rPr>
                <w:rFonts w:ascii="Arial" w:hAnsi="Arial" w:cs="Arial"/>
                <w:lang w:val="es-CO"/>
              </w:rPr>
              <w:t>28/08/2014</w:t>
            </w:r>
          </w:p>
        </w:tc>
        <w:tc>
          <w:tcPr>
            <w:tcW w:w="1152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  <w:r w:rsidRPr="00705AEF">
              <w:rPr>
                <w:rFonts w:ascii="Arial" w:hAnsi="Arial" w:cs="Arial"/>
                <w:lang w:val="es-CO"/>
              </w:rPr>
              <w:t>1.0</w:t>
            </w:r>
          </w:p>
        </w:tc>
        <w:tc>
          <w:tcPr>
            <w:tcW w:w="3744" w:type="dxa"/>
          </w:tcPr>
          <w:p w:rsidR="003039BA" w:rsidRPr="00705AEF" w:rsidRDefault="00A53BE3" w:rsidP="00A53BE3">
            <w:pPr>
              <w:pStyle w:val="Tabletext"/>
              <w:rPr>
                <w:rFonts w:ascii="Arial" w:hAnsi="Arial" w:cs="Arial"/>
                <w:lang w:val="es-CO"/>
              </w:rPr>
            </w:pPr>
            <w:r w:rsidRPr="00705AEF">
              <w:rPr>
                <w:rFonts w:ascii="Arial" w:hAnsi="Arial" w:cs="Arial"/>
                <w:lang w:val="es-CO"/>
              </w:rPr>
              <w:t>Se especificó el caso de uso, su flujo normal, así como el alternativo</w:t>
            </w:r>
          </w:p>
        </w:tc>
        <w:tc>
          <w:tcPr>
            <w:tcW w:w="2304" w:type="dxa"/>
          </w:tcPr>
          <w:p w:rsidR="00C2792F" w:rsidRPr="00705AEF" w:rsidRDefault="00A53BE3">
            <w:pPr>
              <w:pStyle w:val="Tabletext"/>
              <w:rPr>
                <w:rFonts w:ascii="Arial" w:hAnsi="Arial" w:cs="Arial"/>
                <w:lang w:val="es-CO"/>
              </w:rPr>
            </w:pPr>
            <w:r w:rsidRPr="00705AEF">
              <w:rPr>
                <w:rFonts w:ascii="Arial" w:hAnsi="Arial" w:cs="Arial"/>
                <w:lang w:val="es-CO"/>
              </w:rPr>
              <w:t>José</w:t>
            </w:r>
            <w:r w:rsidR="00C2792F" w:rsidRPr="00705AEF">
              <w:rPr>
                <w:rFonts w:ascii="Arial" w:hAnsi="Arial" w:cs="Arial"/>
                <w:lang w:val="es-CO"/>
              </w:rPr>
              <w:t xml:space="preserve"> Omar Colorado </w:t>
            </w:r>
            <w:r w:rsidRPr="00705AEF">
              <w:rPr>
                <w:rFonts w:ascii="Arial" w:hAnsi="Arial" w:cs="Arial"/>
                <w:lang w:val="es-CO"/>
              </w:rPr>
              <w:t>Pérez</w:t>
            </w:r>
          </w:p>
          <w:p w:rsidR="00C2792F" w:rsidRPr="00705AEF" w:rsidRDefault="00C2792F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039BA" w:rsidRPr="00705AEF">
        <w:tc>
          <w:tcPr>
            <w:tcW w:w="2304" w:type="dxa"/>
          </w:tcPr>
          <w:p w:rsidR="003039BA" w:rsidRPr="00705AEF" w:rsidRDefault="009648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07/09/2014</w:t>
            </w:r>
          </w:p>
        </w:tc>
        <w:tc>
          <w:tcPr>
            <w:tcW w:w="1152" w:type="dxa"/>
          </w:tcPr>
          <w:p w:rsidR="003039BA" w:rsidRPr="00705AEF" w:rsidRDefault="009648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2.0</w:t>
            </w:r>
          </w:p>
        </w:tc>
        <w:tc>
          <w:tcPr>
            <w:tcW w:w="3744" w:type="dxa"/>
          </w:tcPr>
          <w:p w:rsidR="003039BA" w:rsidRPr="00705AEF" w:rsidRDefault="0071304C" w:rsidP="0071304C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Se ajustó algunos signos de puntuación, se revisó redacción y se organizó el texto.</w:t>
            </w:r>
          </w:p>
        </w:tc>
        <w:tc>
          <w:tcPr>
            <w:tcW w:w="2304" w:type="dxa"/>
          </w:tcPr>
          <w:p w:rsidR="003039BA" w:rsidRPr="00705AEF" w:rsidRDefault="009648DD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Daniela Guzmán Bedoya</w:t>
            </w:r>
          </w:p>
        </w:tc>
      </w:tr>
      <w:tr w:rsidR="003039BA" w:rsidRPr="00705AEF">
        <w:tc>
          <w:tcPr>
            <w:tcW w:w="2304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  <w:tr w:rsidR="003039BA" w:rsidRPr="00705AEF">
        <w:tc>
          <w:tcPr>
            <w:tcW w:w="2304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1152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3744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  <w:tc>
          <w:tcPr>
            <w:tcW w:w="2304" w:type="dxa"/>
          </w:tcPr>
          <w:p w:rsidR="003039BA" w:rsidRPr="00705AEF" w:rsidRDefault="003039BA">
            <w:pPr>
              <w:pStyle w:val="Tabletext"/>
              <w:rPr>
                <w:rFonts w:ascii="Arial" w:hAnsi="Arial" w:cs="Arial"/>
                <w:lang w:val="es-CO"/>
              </w:rPr>
            </w:pPr>
          </w:p>
        </w:tc>
      </w:tr>
    </w:tbl>
    <w:p w:rsidR="003039BA" w:rsidRPr="00705AEF" w:rsidRDefault="003039BA">
      <w:pPr>
        <w:rPr>
          <w:rFonts w:ascii="Arial" w:hAnsi="Arial" w:cs="Arial"/>
          <w:lang w:val="es-CO"/>
        </w:rPr>
      </w:pPr>
    </w:p>
    <w:p w:rsidR="00672913" w:rsidRPr="00705AEF" w:rsidRDefault="003039BA" w:rsidP="00672913">
      <w:pPr>
        <w:pStyle w:val="Puesto"/>
        <w:jc w:val="left"/>
        <w:rPr>
          <w:rFonts w:cs="Arial"/>
          <w:lang w:val="es-CO"/>
        </w:rPr>
      </w:pPr>
      <w:r w:rsidRPr="00705AEF">
        <w:rPr>
          <w:rFonts w:cs="Arial"/>
          <w:lang w:val="es-CO"/>
        </w:rPr>
        <w:br w:type="page"/>
      </w:r>
    </w:p>
    <w:p w:rsidR="003039BA" w:rsidRPr="00AE0661" w:rsidRDefault="001C4924" w:rsidP="00672913">
      <w:pPr>
        <w:pStyle w:val="Puesto"/>
        <w:rPr>
          <w:rFonts w:cs="Arial"/>
          <w:lang w:val="es-CO"/>
        </w:rPr>
      </w:pPr>
      <w:r>
        <w:lastRenderedPageBreak/>
        <w:fldChar w:fldCharType="begin"/>
      </w:r>
      <w:r w:rsidRPr="00AE0661">
        <w:rPr>
          <w:lang w:val="es-CO"/>
        </w:rPr>
        <w:instrText xml:space="preserve">title  \* Mergeformat </w:instrText>
      </w:r>
      <w:r>
        <w:fldChar w:fldCharType="separate"/>
      </w:r>
      <w:r w:rsidR="00AE0661">
        <w:rPr>
          <w:rFonts w:cs="Arial"/>
          <w:lang w:val="es-CO"/>
        </w:rPr>
        <w:t xml:space="preserve"> Especificación </w:t>
      </w:r>
      <w:r w:rsidR="00AE0661" w:rsidRPr="0036512C">
        <w:rPr>
          <w:rFonts w:cs="Arial"/>
          <w:lang w:val="es-CO"/>
        </w:rPr>
        <w:t xml:space="preserve"> caso de uso</w:t>
      </w:r>
      <w:r w:rsidR="00A53BE3" w:rsidRPr="00AE0661">
        <w:rPr>
          <w:rFonts w:cs="Arial"/>
          <w:lang w:val="es-CO"/>
        </w:rPr>
        <w:t>: Jugar</w:t>
      </w:r>
      <w:r w:rsidR="00705AEF" w:rsidRPr="00AE0661">
        <w:rPr>
          <w:rFonts w:cs="Arial"/>
          <w:lang w:val="es-CO"/>
        </w:rPr>
        <w:t xml:space="preserve"> </w:t>
      </w:r>
      <w:r w:rsidR="00A53BE3" w:rsidRPr="00AE0661">
        <w:rPr>
          <w:rFonts w:cs="Arial"/>
          <w:lang w:val="es-CO"/>
        </w:rPr>
        <w:t>mini</w:t>
      </w:r>
      <w:r w:rsidR="00705AEF" w:rsidRPr="00AE0661">
        <w:rPr>
          <w:rFonts w:cs="Arial"/>
          <w:lang w:val="es-CO"/>
        </w:rPr>
        <w:t>-</w:t>
      </w:r>
      <w:r w:rsidR="00A53BE3" w:rsidRPr="00AE0661">
        <w:rPr>
          <w:rFonts w:cs="Arial"/>
          <w:lang w:val="es-CO"/>
        </w:rPr>
        <w:t xml:space="preserve">juego </w:t>
      </w:r>
      <w:r>
        <w:rPr>
          <w:rFonts w:cs="Arial"/>
          <w:lang w:val="es-CO"/>
        </w:rPr>
        <w:fldChar w:fldCharType="end"/>
      </w:r>
      <w:bookmarkStart w:id="0" w:name="_Toc423410237"/>
      <w:bookmarkStart w:id="1" w:name="_Toc425054503"/>
      <w:bookmarkEnd w:id="0"/>
      <w:bookmarkEnd w:id="1"/>
      <w:r w:rsidR="009648DD">
        <w:rPr>
          <w:rFonts w:cs="Arial"/>
          <w:lang w:val="es-CO"/>
        </w:rPr>
        <w:t>“Guppy”</w:t>
      </w:r>
    </w:p>
    <w:p w:rsidR="003039BA" w:rsidRPr="00AE0661" w:rsidRDefault="003039BA" w:rsidP="00167022">
      <w:pPr>
        <w:pStyle w:val="InfoBlue"/>
        <w:rPr>
          <w:rFonts w:ascii="Arial" w:hAnsi="Arial" w:cs="Arial"/>
        </w:rPr>
      </w:pPr>
    </w:p>
    <w:p w:rsidR="003039BA" w:rsidRPr="00AE0661" w:rsidRDefault="003039BA" w:rsidP="00167022">
      <w:pPr>
        <w:pStyle w:val="InfoBlue"/>
        <w:rPr>
          <w:rFonts w:ascii="Arial" w:hAnsi="Arial" w:cs="Arial"/>
        </w:rPr>
      </w:pPr>
    </w:p>
    <w:p w:rsidR="00C2792F" w:rsidRPr="00705AEF" w:rsidRDefault="00705AEF" w:rsidP="00C2792F">
      <w:pPr>
        <w:pStyle w:val="Ttulo1"/>
        <w:rPr>
          <w:rFonts w:cs="Arial"/>
          <w:lang w:val="es-CO"/>
        </w:rPr>
      </w:pPr>
      <w:bookmarkStart w:id="2" w:name="_Toc423410239"/>
      <w:bookmarkStart w:id="3" w:name="_Toc425054505"/>
      <w:r>
        <w:rPr>
          <w:rFonts w:cs="Arial"/>
          <w:lang w:val="es-CO"/>
        </w:rPr>
        <w:t>Breve descripción</w:t>
      </w:r>
      <w:r w:rsidR="00C2792F" w:rsidRPr="00705AEF">
        <w:rPr>
          <w:rFonts w:cs="Arial"/>
          <w:lang w:val="es-CO"/>
        </w:rPr>
        <w:tab/>
      </w:r>
    </w:p>
    <w:p w:rsidR="00C2792F" w:rsidRDefault="007720BA" w:rsidP="00754072">
      <w:pPr>
        <w:ind w:left="720"/>
        <w:jc w:val="both"/>
        <w:rPr>
          <w:rFonts w:ascii="Arial" w:hAnsi="Arial" w:cs="Arial"/>
          <w:lang w:val="es-CO"/>
        </w:rPr>
      </w:pPr>
      <w:r w:rsidRPr="00705AEF">
        <w:rPr>
          <w:rFonts w:ascii="Arial" w:hAnsi="Arial" w:cs="Arial"/>
          <w:lang w:val="es-CO"/>
        </w:rPr>
        <w:t>Este mini</w:t>
      </w:r>
      <w:r w:rsidR="00705AEF">
        <w:rPr>
          <w:rFonts w:ascii="Arial" w:hAnsi="Arial" w:cs="Arial"/>
          <w:lang w:val="es-CO"/>
        </w:rPr>
        <w:t>-</w:t>
      </w:r>
      <w:r w:rsidRPr="00705AEF">
        <w:rPr>
          <w:rFonts w:ascii="Arial" w:hAnsi="Arial" w:cs="Arial"/>
          <w:lang w:val="es-CO"/>
        </w:rPr>
        <w:t>jue</w:t>
      </w:r>
      <w:r w:rsidR="009648DD">
        <w:rPr>
          <w:rFonts w:ascii="Arial" w:hAnsi="Arial" w:cs="Arial"/>
          <w:lang w:val="es-CO"/>
        </w:rPr>
        <w:t>go permitirá el control de un p</w:t>
      </w:r>
      <w:r w:rsidRPr="00705AEF">
        <w:rPr>
          <w:rFonts w:ascii="Arial" w:hAnsi="Arial" w:cs="Arial"/>
          <w:lang w:val="es-CO"/>
        </w:rPr>
        <w:t xml:space="preserve">ez </w:t>
      </w:r>
      <w:r w:rsidR="001B5D92">
        <w:rPr>
          <w:rFonts w:ascii="Arial" w:hAnsi="Arial" w:cs="Arial"/>
          <w:lang w:val="es-CO"/>
        </w:rPr>
        <w:t>“G</w:t>
      </w:r>
      <w:r w:rsidRPr="00705AEF">
        <w:rPr>
          <w:rFonts w:ascii="Arial" w:hAnsi="Arial" w:cs="Arial"/>
          <w:lang w:val="es-CO"/>
        </w:rPr>
        <w:t xml:space="preserve">uppy” el cual será depositado en una maceta acuática, </w:t>
      </w:r>
      <w:r w:rsidR="00705AEF" w:rsidRPr="00705AEF">
        <w:rPr>
          <w:rFonts w:ascii="Arial" w:hAnsi="Arial" w:cs="Arial"/>
          <w:lang w:val="es-CO"/>
        </w:rPr>
        <w:t>está</w:t>
      </w:r>
      <w:r w:rsidRPr="00705AEF">
        <w:rPr>
          <w:rFonts w:ascii="Arial" w:hAnsi="Arial" w:cs="Arial"/>
          <w:lang w:val="es-CO"/>
        </w:rPr>
        <w:t xml:space="preserve"> </w:t>
      </w:r>
      <w:r w:rsidR="009648DD">
        <w:rPr>
          <w:rFonts w:ascii="Arial" w:hAnsi="Arial" w:cs="Arial"/>
          <w:lang w:val="es-CO"/>
        </w:rPr>
        <w:t xml:space="preserve">se encontrara </w:t>
      </w:r>
      <w:r w:rsidRPr="00705AEF">
        <w:rPr>
          <w:rFonts w:ascii="Arial" w:hAnsi="Arial" w:cs="Arial"/>
          <w:lang w:val="es-CO"/>
        </w:rPr>
        <w:t xml:space="preserve">infestada de huevos, larvas y pupas de mosquitos. El usuario </w:t>
      </w:r>
      <w:r w:rsidR="00354603" w:rsidRPr="00705AEF">
        <w:rPr>
          <w:rFonts w:ascii="Arial" w:hAnsi="Arial" w:cs="Arial"/>
          <w:lang w:val="es-CO"/>
        </w:rPr>
        <w:t>realiza la manipulación de</w:t>
      </w:r>
      <w:r w:rsidR="009648DD">
        <w:rPr>
          <w:rFonts w:ascii="Arial" w:hAnsi="Arial" w:cs="Arial"/>
          <w:lang w:val="es-CO"/>
        </w:rPr>
        <w:t>l</w:t>
      </w:r>
      <w:r w:rsidR="00354603" w:rsidRPr="00705AEF">
        <w:rPr>
          <w:rFonts w:ascii="Arial" w:hAnsi="Arial" w:cs="Arial"/>
          <w:lang w:val="es-CO"/>
        </w:rPr>
        <w:t xml:space="preserve"> pez </w:t>
      </w:r>
      <w:r w:rsidR="001B5D92">
        <w:rPr>
          <w:rFonts w:ascii="Arial" w:hAnsi="Arial" w:cs="Arial"/>
          <w:lang w:val="es-CO"/>
        </w:rPr>
        <w:t>“G</w:t>
      </w:r>
      <w:r w:rsidR="00354603" w:rsidRPr="00705AEF">
        <w:rPr>
          <w:rFonts w:ascii="Arial" w:hAnsi="Arial" w:cs="Arial"/>
          <w:lang w:val="es-CO"/>
        </w:rPr>
        <w:t>uppy</w:t>
      </w:r>
      <w:r w:rsidR="001B5D92">
        <w:rPr>
          <w:rFonts w:ascii="Arial" w:hAnsi="Arial" w:cs="Arial"/>
          <w:lang w:val="es-CO"/>
        </w:rPr>
        <w:t>”</w:t>
      </w:r>
      <w:r w:rsidR="009648DD">
        <w:rPr>
          <w:rFonts w:ascii="Arial" w:hAnsi="Arial" w:cs="Arial"/>
          <w:lang w:val="es-CO"/>
        </w:rPr>
        <w:t>,</w:t>
      </w:r>
      <w:r w:rsidR="00354603" w:rsidRPr="00705AEF">
        <w:rPr>
          <w:rFonts w:ascii="Arial" w:hAnsi="Arial" w:cs="Arial"/>
          <w:lang w:val="es-CO"/>
        </w:rPr>
        <w:t xml:space="preserve"> </w:t>
      </w:r>
      <w:r w:rsidR="009648DD">
        <w:rPr>
          <w:rFonts w:ascii="Arial" w:hAnsi="Arial" w:cs="Arial"/>
          <w:lang w:val="es-CO"/>
        </w:rPr>
        <w:t>tratándose de</w:t>
      </w:r>
      <w:r w:rsidR="00354603" w:rsidRPr="00705AEF">
        <w:rPr>
          <w:rFonts w:ascii="Arial" w:hAnsi="Arial" w:cs="Arial"/>
          <w:lang w:val="es-CO"/>
        </w:rPr>
        <w:t xml:space="preserve"> comer la mayor cantidad de huevos, larvas y pupas.</w:t>
      </w:r>
    </w:p>
    <w:p w:rsidR="009648DD" w:rsidRPr="00705AEF" w:rsidRDefault="009648DD" w:rsidP="00754072">
      <w:pPr>
        <w:ind w:left="720"/>
        <w:jc w:val="both"/>
        <w:rPr>
          <w:rFonts w:ascii="Arial" w:hAnsi="Arial" w:cs="Arial"/>
          <w:lang w:val="es-CO"/>
        </w:rPr>
      </w:pPr>
    </w:p>
    <w:bookmarkEnd w:id="2"/>
    <w:bookmarkEnd w:id="3"/>
    <w:p w:rsidR="00754072" w:rsidRDefault="00705AEF" w:rsidP="009648DD">
      <w:pPr>
        <w:pStyle w:val="Ttulo1"/>
        <w:widowControl/>
        <w:rPr>
          <w:rFonts w:cs="Arial"/>
          <w:lang w:val="es-CO"/>
        </w:rPr>
      </w:pPr>
      <w:r>
        <w:rPr>
          <w:rFonts w:cs="Arial"/>
          <w:lang w:val="es-CO"/>
        </w:rPr>
        <w:t>Flujo básico de eventos</w:t>
      </w:r>
    </w:p>
    <w:p w:rsidR="009648DD" w:rsidRPr="009648DD" w:rsidRDefault="009648DD" w:rsidP="009648DD">
      <w:pPr>
        <w:rPr>
          <w:lang w:val="es-CO"/>
        </w:rPr>
      </w:pPr>
    </w:p>
    <w:p w:rsidR="00167022" w:rsidRPr="00705AEF" w:rsidRDefault="00167022" w:rsidP="00E6746E">
      <w:pPr>
        <w:pStyle w:val="Ttulo2"/>
        <w:jc w:val="both"/>
        <w:rPr>
          <w:rFonts w:cs="Arial"/>
          <w:lang w:val="es-CO"/>
        </w:rPr>
      </w:pPr>
      <w:r w:rsidRPr="00705AEF">
        <w:rPr>
          <w:rFonts w:cs="Arial"/>
          <w:lang w:val="es-CO"/>
        </w:rPr>
        <w:t xml:space="preserve">El </w:t>
      </w:r>
      <w:r w:rsidR="00EC022A" w:rsidRPr="00705AEF">
        <w:rPr>
          <w:rFonts w:cs="Arial"/>
          <w:lang w:val="es-CO"/>
        </w:rPr>
        <w:t>s</w:t>
      </w:r>
      <w:r w:rsidR="00354603" w:rsidRPr="00705AEF">
        <w:rPr>
          <w:rFonts w:cs="Arial"/>
          <w:lang w:val="es-CO"/>
        </w:rPr>
        <w:t xml:space="preserve">istema </w:t>
      </w:r>
      <w:r w:rsidR="00EC022A" w:rsidRPr="00705AEF">
        <w:rPr>
          <w:rFonts w:cs="Arial"/>
          <w:lang w:val="es-CO"/>
        </w:rPr>
        <w:t>inicializa los objetos</w:t>
      </w:r>
    </w:p>
    <w:p w:rsidR="00EC022A" w:rsidRPr="00705AEF" w:rsidRDefault="00EC022A" w:rsidP="00AE0661">
      <w:pPr>
        <w:ind w:left="720"/>
        <w:jc w:val="both"/>
        <w:rPr>
          <w:rFonts w:ascii="Arial" w:hAnsi="Arial" w:cs="Arial"/>
          <w:lang w:val="es-CO"/>
        </w:rPr>
      </w:pPr>
      <w:r w:rsidRPr="00705AEF">
        <w:rPr>
          <w:rFonts w:ascii="Arial" w:hAnsi="Arial" w:cs="Arial"/>
          <w:lang w:val="es-CO"/>
        </w:rPr>
        <w:t>El sistema crea los objetos con los cuales interactuara el jugador</w:t>
      </w:r>
      <w:r w:rsidR="00A65036" w:rsidRPr="00705AEF">
        <w:rPr>
          <w:rFonts w:ascii="Arial" w:hAnsi="Arial" w:cs="Arial"/>
          <w:lang w:val="es-CO"/>
        </w:rPr>
        <w:t xml:space="preserve"> en la interfaz. (Pez, enemigos, </w:t>
      </w:r>
      <w:r w:rsidR="00DE0E9C" w:rsidRPr="00705AEF">
        <w:rPr>
          <w:rFonts w:ascii="Arial" w:hAnsi="Arial" w:cs="Arial"/>
          <w:lang w:val="es-CO"/>
        </w:rPr>
        <w:t>menú</w:t>
      </w:r>
      <w:r w:rsidR="00354603" w:rsidRPr="00705AEF">
        <w:rPr>
          <w:rFonts w:ascii="Arial" w:hAnsi="Arial" w:cs="Arial"/>
          <w:lang w:val="es-CO"/>
        </w:rPr>
        <w:t>)</w:t>
      </w:r>
    </w:p>
    <w:p w:rsidR="00167022" w:rsidRPr="00705AEF" w:rsidRDefault="00F04121" w:rsidP="00E6746E">
      <w:pPr>
        <w:pStyle w:val="Ttulo2"/>
        <w:jc w:val="both"/>
        <w:rPr>
          <w:rFonts w:cs="Arial"/>
          <w:lang w:val="es-CO"/>
        </w:rPr>
      </w:pPr>
      <w:r w:rsidRPr="00705AEF">
        <w:rPr>
          <w:rFonts w:cs="Arial"/>
          <w:lang w:val="es-CO"/>
        </w:rPr>
        <w:t>El usuario interactúa con el sistema</w:t>
      </w:r>
    </w:p>
    <w:p w:rsidR="00E6746E" w:rsidRPr="00705AEF" w:rsidRDefault="00F04121" w:rsidP="00E6746E">
      <w:pPr>
        <w:ind w:left="720"/>
        <w:jc w:val="both"/>
        <w:rPr>
          <w:rFonts w:ascii="Arial" w:hAnsi="Arial" w:cs="Arial"/>
          <w:lang w:val="es-CO"/>
        </w:rPr>
      </w:pPr>
      <w:r w:rsidRPr="00705AEF">
        <w:rPr>
          <w:rFonts w:ascii="Arial" w:hAnsi="Arial" w:cs="Arial"/>
          <w:lang w:val="es-CO"/>
        </w:rPr>
        <w:t>El usuario controla el movimiento horizontal del personaje, mientras este se desplaza hacia adelante, esto controlado por el sistema.</w:t>
      </w:r>
      <w:r w:rsidR="00A65036" w:rsidRPr="00705AEF">
        <w:rPr>
          <w:rFonts w:ascii="Arial" w:hAnsi="Arial" w:cs="Arial"/>
          <w:lang w:val="es-CO"/>
        </w:rPr>
        <w:t xml:space="preserve"> Tratando de acabar con los enemigos.</w:t>
      </w:r>
    </w:p>
    <w:p w:rsidR="00E6746E" w:rsidRPr="00705AEF" w:rsidRDefault="00167022" w:rsidP="00E6746E">
      <w:pPr>
        <w:pStyle w:val="Ttulo2"/>
        <w:rPr>
          <w:rFonts w:cs="Arial"/>
          <w:lang w:val="es-CO"/>
        </w:rPr>
      </w:pPr>
      <w:r w:rsidRPr="00705AEF">
        <w:rPr>
          <w:rFonts w:cs="Arial"/>
          <w:lang w:val="es-CO"/>
        </w:rPr>
        <w:t xml:space="preserve">El </w:t>
      </w:r>
      <w:r w:rsidR="00925F01" w:rsidRPr="00705AEF">
        <w:rPr>
          <w:rFonts w:cs="Arial"/>
          <w:lang w:val="es-CO"/>
        </w:rPr>
        <w:t>sistema crea enemigos</w:t>
      </w:r>
    </w:p>
    <w:p w:rsidR="00C930BB" w:rsidRPr="00705AEF" w:rsidRDefault="00925F01" w:rsidP="00AE0661">
      <w:pPr>
        <w:ind w:left="720"/>
        <w:jc w:val="both"/>
        <w:rPr>
          <w:rFonts w:ascii="Arial" w:hAnsi="Arial" w:cs="Arial"/>
          <w:lang w:val="es-CO"/>
        </w:rPr>
      </w:pPr>
      <w:r w:rsidRPr="00705AEF">
        <w:rPr>
          <w:rFonts w:ascii="Arial" w:hAnsi="Arial" w:cs="Arial"/>
          <w:lang w:val="es-CO"/>
        </w:rPr>
        <w:t>A medida que el personaje avanza el sistema crea nuevos elementos</w:t>
      </w:r>
      <w:r w:rsidR="00A65036" w:rsidRPr="00705AEF">
        <w:rPr>
          <w:rFonts w:ascii="Arial" w:hAnsi="Arial" w:cs="Arial"/>
          <w:lang w:val="es-CO"/>
        </w:rPr>
        <w:t xml:space="preserve"> y verifica cuales </w:t>
      </w:r>
      <w:r w:rsidR="00726FBA" w:rsidRPr="00705AEF">
        <w:rPr>
          <w:rFonts w:ascii="Arial" w:hAnsi="Arial" w:cs="Arial"/>
          <w:lang w:val="es-CO"/>
        </w:rPr>
        <w:t xml:space="preserve"> son consumidos por el usuario, y le da el puntaje.</w:t>
      </w:r>
    </w:p>
    <w:p w:rsidR="003B0141" w:rsidRPr="00705AEF" w:rsidRDefault="003B0141" w:rsidP="00E64034">
      <w:pPr>
        <w:pStyle w:val="Ttulo2"/>
        <w:rPr>
          <w:rFonts w:cs="Arial"/>
          <w:b w:val="0"/>
          <w:lang w:val="es-CO"/>
        </w:rPr>
      </w:pPr>
      <w:r w:rsidRPr="00705AEF">
        <w:rPr>
          <w:rFonts w:cs="Arial"/>
          <w:lang w:val="es-CO"/>
        </w:rPr>
        <w:t>Repetición</w:t>
      </w:r>
    </w:p>
    <w:p w:rsidR="00BE121A" w:rsidRPr="00705AEF" w:rsidRDefault="00726FBA" w:rsidP="00AE0661">
      <w:pPr>
        <w:pStyle w:val="Ttulo2"/>
        <w:numPr>
          <w:ilvl w:val="0"/>
          <w:numId w:val="0"/>
        </w:numPr>
        <w:ind w:left="720"/>
        <w:jc w:val="both"/>
        <w:rPr>
          <w:rFonts w:cs="Arial"/>
          <w:b w:val="0"/>
          <w:lang w:val="es-CO"/>
        </w:rPr>
      </w:pPr>
      <w:r w:rsidRPr="00705AEF">
        <w:rPr>
          <w:rFonts w:cs="Arial"/>
          <w:b w:val="0"/>
          <w:lang w:val="es-CO"/>
        </w:rPr>
        <w:t>Se repiten los pasos 2.2 y 2.3</w:t>
      </w:r>
      <w:r w:rsidR="00BE121A" w:rsidRPr="00705AEF">
        <w:rPr>
          <w:rFonts w:cs="Arial"/>
          <w:b w:val="0"/>
          <w:lang w:val="es-CO"/>
        </w:rPr>
        <w:t xml:space="preserve"> hasta que el usuario supere los niveles d</w:t>
      </w:r>
      <w:r w:rsidR="008C3B02" w:rsidRPr="00705AEF">
        <w:rPr>
          <w:rFonts w:cs="Arial"/>
          <w:b w:val="0"/>
          <w:lang w:val="es-CO"/>
        </w:rPr>
        <w:t>el mini</w:t>
      </w:r>
      <w:r w:rsidR="00DE0E9C">
        <w:rPr>
          <w:rFonts w:cs="Arial"/>
          <w:b w:val="0"/>
          <w:lang w:val="es-CO"/>
        </w:rPr>
        <w:t>-</w:t>
      </w:r>
      <w:r w:rsidR="008C3B02" w:rsidRPr="00705AEF">
        <w:rPr>
          <w:rFonts w:cs="Arial"/>
          <w:b w:val="0"/>
          <w:lang w:val="es-CO"/>
        </w:rPr>
        <w:t xml:space="preserve">juego, </w:t>
      </w:r>
      <w:r w:rsidRPr="00705AEF">
        <w:rPr>
          <w:rFonts w:cs="Arial"/>
          <w:b w:val="0"/>
          <w:lang w:val="es-CO"/>
        </w:rPr>
        <w:t>tratando de obtener la cantidad de puntos necesarios en 3 niveles de dificultad.</w:t>
      </w:r>
    </w:p>
    <w:p w:rsidR="00BE121A" w:rsidRPr="00AE0661" w:rsidRDefault="00BE121A" w:rsidP="00BE121A">
      <w:pPr>
        <w:pStyle w:val="Ttulo2"/>
        <w:rPr>
          <w:rFonts w:cs="Arial"/>
          <w:lang w:val="es-CO"/>
        </w:rPr>
      </w:pPr>
      <w:r w:rsidRPr="00AE0661">
        <w:rPr>
          <w:rFonts w:cs="Arial"/>
          <w:lang w:val="es-CO"/>
        </w:rPr>
        <w:t>El sistema finaliza el mini</w:t>
      </w:r>
      <w:r w:rsidR="00DE0E9C" w:rsidRPr="00AE0661">
        <w:rPr>
          <w:rFonts w:cs="Arial"/>
          <w:lang w:val="es-CO"/>
        </w:rPr>
        <w:t>-</w:t>
      </w:r>
      <w:r w:rsidRPr="00AE0661">
        <w:rPr>
          <w:rFonts w:cs="Arial"/>
          <w:lang w:val="es-CO"/>
        </w:rPr>
        <w:t>juego</w:t>
      </w:r>
    </w:p>
    <w:p w:rsidR="00BE121A" w:rsidRPr="00705AEF" w:rsidRDefault="00BE121A" w:rsidP="00BE121A">
      <w:pPr>
        <w:ind w:left="720"/>
        <w:rPr>
          <w:rFonts w:ascii="Arial" w:hAnsi="Arial" w:cs="Arial"/>
          <w:lang w:val="es-CO"/>
        </w:rPr>
      </w:pPr>
      <w:r w:rsidRPr="00705AEF">
        <w:rPr>
          <w:rFonts w:ascii="Arial" w:hAnsi="Arial" w:cs="Arial"/>
          <w:lang w:val="es-CO"/>
        </w:rPr>
        <w:t>El usuario supera todos los niveles y obtiene la bonificación según el desempeño en el juego.</w:t>
      </w:r>
    </w:p>
    <w:p w:rsidR="00BE121A" w:rsidRPr="00705AEF" w:rsidRDefault="00BE121A" w:rsidP="00BE121A">
      <w:pPr>
        <w:ind w:left="720"/>
        <w:rPr>
          <w:rFonts w:ascii="Arial" w:hAnsi="Arial" w:cs="Arial"/>
          <w:b/>
          <w:lang w:val="es-CO"/>
        </w:rPr>
      </w:pPr>
    </w:p>
    <w:p w:rsidR="003E2AF2" w:rsidRPr="00F45457" w:rsidRDefault="00C5106E" w:rsidP="00F45457">
      <w:pPr>
        <w:pStyle w:val="Ttulo1"/>
        <w:rPr>
          <w:rFonts w:cs="Arial"/>
          <w:lang w:val="es-CO"/>
        </w:rPr>
      </w:pPr>
      <w:r>
        <w:rPr>
          <w:rFonts w:cs="Arial"/>
          <w:lang w:val="es-CO"/>
        </w:rPr>
        <w:t>Flujo alternativo</w:t>
      </w:r>
    </w:p>
    <w:p w:rsidR="001C5884" w:rsidRPr="00705AEF" w:rsidRDefault="00C41668" w:rsidP="001C5884">
      <w:pPr>
        <w:pStyle w:val="Ttulo2"/>
        <w:rPr>
          <w:rFonts w:cs="Arial"/>
          <w:lang w:val="es-CO"/>
        </w:rPr>
      </w:pPr>
      <w:r w:rsidRPr="00705AEF">
        <w:rPr>
          <w:rFonts w:cs="Arial"/>
          <w:lang w:val="es-CO"/>
        </w:rPr>
        <w:t>&lt;2.</w:t>
      </w:r>
      <w:r w:rsidR="00726FBA" w:rsidRPr="00705AEF">
        <w:rPr>
          <w:rFonts w:cs="Arial"/>
          <w:lang w:val="es-CO"/>
        </w:rPr>
        <w:t>4</w:t>
      </w:r>
      <w:r w:rsidRPr="00705AEF">
        <w:rPr>
          <w:rFonts w:cs="Arial"/>
          <w:lang w:val="es-CO"/>
        </w:rPr>
        <w:t>&gt;</w:t>
      </w:r>
      <w:r w:rsidR="003B0141" w:rsidRPr="00705AEF">
        <w:rPr>
          <w:rFonts w:cs="Arial"/>
          <w:lang w:val="es-CO"/>
        </w:rPr>
        <w:t xml:space="preserve"> Repetición</w:t>
      </w:r>
    </w:p>
    <w:p w:rsidR="007C3616" w:rsidRPr="00705AEF" w:rsidRDefault="007C3616" w:rsidP="007C3616">
      <w:pPr>
        <w:pStyle w:val="Ttulo3"/>
        <w:widowControl/>
        <w:rPr>
          <w:rFonts w:cs="Arial"/>
          <w:lang w:val="es-CO"/>
        </w:rPr>
      </w:pPr>
      <w:r w:rsidRPr="00705AEF">
        <w:rPr>
          <w:rFonts w:cs="Arial"/>
          <w:lang w:val="es-CO"/>
        </w:rPr>
        <w:t xml:space="preserve">El usuario </w:t>
      </w:r>
      <w:r w:rsidR="00726FBA" w:rsidRPr="00705AEF">
        <w:rPr>
          <w:rFonts w:cs="Arial"/>
          <w:lang w:val="es-CO"/>
        </w:rPr>
        <w:t>no logra obtener el puntaje necesario</w:t>
      </w:r>
      <w:r w:rsidRPr="00705AEF">
        <w:rPr>
          <w:rFonts w:cs="Arial"/>
          <w:lang w:val="es-CO"/>
        </w:rPr>
        <w:tab/>
      </w:r>
    </w:p>
    <w:p w:rsidR="001C5884" w:rsidRPr="00705AEF" w:rsidRDefault="00726FBA" w:rsidP="001C5884">
      <w:pPr>
        <w:pStyle w:val="Ttulo3"/>
        <w:widowControl/>
        <w:numPr>
          <w:ilvl w:val="0"/>
          <w:numId w:val="0"/>
        </w:numPr>
        <w:ind w:left="720"/>
        <w:rPr>
          <w:rFonts w:cs="Arial"/>
          <w:i w:val="0"/>
          <w:lang w:val="es-CO"/>
        </w:rPr>
      </w:pPr>
      <w:r w:rsidRPr="00705AEF">
        <w:rPr>
          <w:rFonts w:cs="Arial"/>
          <w:i w:val="0"/>
          <w:lang w:val="es-CO"/>
        </w:rPr>
        <w:t>El usuario no obtiene el puntaje necesario para cada uno de  los 3 niveles, en tal caso el usuario perderá y aparecerá un menú en la pantalla indicando esto, además da la opción en un botón de reiniciar</w:t>
      </w:r>
      <w:r w:rsidR="002C606A">
        <w:rPr>
          <w:rFonts w:cs="Arial"/>
          <w:i w:val="0"/>
          <w:lang w:val="es-CO"/>
        </w:rPr>
        <w:t>.</w:t>
      </w:r>
    </w:p>
    <w:p w:rsidR="000A1B2A" w:rsidRDefault="000A1B2A" w:rsidP="001C5884">
      <w:pPr>
        <w:ind w:left="720"/>
        <w:rPr>
          <w:rFonts w:ascii="Arial" w:hAnsi="Arial" w:cs="Arial"/>
          <w:lang w:val="es-CO"/>
        </w:rPr>
      </w:pPr>
    </w:p>
    <w:p w:rsidR="00F45457" w:rsidRPr="005B6552" w:rsidRDefault="00F45457" w:rsidP="00F45457">
      <w:pPr>
        <w:pStyle w:val="Ttulo1"/>
        <w:ind w:left="0" w:firstLine="0"/>
        <w:rPr>
          <w:lang w:val="es-ES"/>
        </w:rPr>
      </w:pPr>
      <w:r>
        <w:rPr>
          <w:lang w:val="es-ES"/>
        </w:rPr>
        <w:t>Sub-Flujos</w:t>
      </w:r>
    </w:p>
    <w:p w:rsidR="00F45457" w:rsidRPr="005B6552" w:rsidRDefault="00F45457" w:rsidP="00F45457">
      <w:pPr>
        <w:pStyle w:val="Ttulo2"/>
        <w:ind w:left="0" w:firstLine="0"/>
        <w:rPr>
          <w:lang w:val="es-ES"/>
        </w:rPr>
      </w:pPr>
      <w:r w:rsidRPr="005B6552">
        <w:rPr>
          <w:rFonts w:cs="Arial"/>
          <w:lang w:val="es-ES"/>
        </w:rPr>
        <w:t>El usuario pausa el juego</w:t>
      </w:r>
    </w:p>
    <w:p w:rsidR="00F45457" w:rsidRPr="005B6552" w:rsidRDefault="00F45457" w:rsidP="00F45457">
      <w:pPr>
        <w:ind w:firstLine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Al pausar el sistema desplegara un menú con dos opciones:</w:t>
      </w:r>
    </w:p>
    <w:p w:rsidR="00F45457" w:rsidRPr="005B6552" w:rsidRDefault="00F45457" w:rsidP="00F45457">
      <w:pPr>
        <w:rPr>
          <w:rFonts w:ascii="Arial" w:hAnsi="Arial" w:cs="Arial"/>
          <w:lang w:val="es-ES"/>
        </w:rPr>
      </w:pPr>
    </w:p>
    <w:p w:rsidR="00F45457" w:rsidRPr="005B6552" w:rsidRDefault="00F45457" w:rsidP="00F45457">
      <w:pPr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lang w:val="es-ES"/>
        </w:rPr>
        <w:tab/>
        <w:t xml:space="preserve">1. </w:t>
      </w:r>
      <w:r w:rsidRPr="005B6552">
        <w:rPr>
          <w:rFonts w:ascii="Arial" w:hAnsi="Arial" w:cs="Arial"/>
          <w:b/>
          <w:lang w:val="es-ES"/>
        </w:rPr>
        <w:t>Salir del juego</w:t>
      </w:r>
    </w:p>
    <w:p w:rsidR="00F45457" w:rsidRPr="005B6552" w:rsidRDefault="00F45457" w:rsidP="00F45457">
      <w:pPr>
        <w:ind w:firstLine="720"/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lang w:val="es-ES"/>
        </w:rPr>
        <w:t xml:space="preserve">El usuario luego de pausar el mini-juego decide salir al menú principal, presionando “Salir”. </w:t>
      </w:r>
    </w:p>
    <w:p w:rsidR="00F45457" w:rsidRPr="005B6552" w:rsidRDefault="00F45457" w:rsidP="00F45457">
      <w:pPr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b/>
          <w:lang w:val="es-ES"/>
        </w:rPr>
        <w:tab/>
      </w:r>
    </w:p>
    <w:p w:rsidR="00F45457" w:rsidRPr="005B6552" w:rsidRDefault="00F45457" w:rsidP="00F45457">
      <w:pPr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b/>
          <w:lang w:val="es-ES"/>
        </w:rPr>
        <w:lastRenderedPageBreak/>
        <w:tab/>
        <w:t xml:space="preserve">2. Continuar </w:t>
      </w:r>
    </w:p>
    <w:p w:rsidR="00F45457" w:rsidRPr="005B6552" w:rsidRDefault="00F45457" w:rsidP="00F45457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Estando en el menú de pausa de juego el usuario decide continuar el juego, presionando “Continuar”, con lo cual continua el flujo normal del juego</w:t>
      </w:r>
      <w:r w:rsidR="0039075E">
        <w:rPr>
          <w:rFonts w:ascii="Arial" w:hAnsi="Arial" w:cs="Arial"/>
          <w:lang w:val="es-ES"/>
        </w:rPr>
        <w:t>.</w:t>
      </w:r>
    </w:p>
    <w:p w:rsidR="00F45457" w:rsidRPr="00F45457" w:rsidRDefault="00F45457" w:rsidP="001C5884">
      <w:pPr>
        <w:ind w:left="720"/>
        <w:rPr>
          <w:rFonts w:ascii="Arial" w:hAnsi="Arial" w:cs="Arial"/>
          <w:lang w:val="es-ES"/>
        </w:rPr>
      </w:pPr>
    </w:p>
    <w:p w:rsidR="003039BA" w:rsidRPr="00705AEF" w:rsidRDefault="002C606A">
      <w:pPr>
        <w:pStyle w:val="Ttulo1"/>
        <w:widowControl/>
        <w:rPr>
          <w:rFonts w:cs="Arial"/>
          <w:lang w:val="es-CO"/>
        </w:rPr>
      </w:pPr>
      <w:r>
        <w:rPr>
          <w:rFonts w:cs="Arial"/>
          <w:lang w:val="es-CO"/>
        </w:rPr>
        <w:t>Precondiciones</w:t>
      </w:r>
    </w:p>
    <w:p w:rsidR="00033712" w:rsidRPr="0039075E" w:rsidRDefault="003B0141" w:rsidP="003B0141">
      <w:pPr>
        <w:pStyle w:val="Ttulo2"/>
        <w:widowControl/>
        <w:rPr>
          <w:rFonts w:cs="Arial"/>
          <w:b w:val="0"/>
          <w:lang w:val="es-CO"/>
        </w:rPr>
      </w:pPr>
      <w:r w:rsidRPr="0039075E">
        <w:rPr>
          <w:rFonts w:cs="Arial"/>
          <w:b w:val="0"/>
          <w:lang w:val="es-CO"/>
        </w:rPr>
        <w:t xml:space="preserve">El </w:t>
      </w:r>
      <w:r w:rsidR="007629AC" w:rsidRPr="0039075E">
        <w:rPr>
          <w:rFonts w:cs="Arial"/>
          <w:b w:val="0"/>
          <w:lang w:val="es-CO"/>
        </w:rPr>
        <w:t xml:space="preserve"> sistema debe cargar correctamente los elementos del nivel.</w:t>
      </w:r>
    </w:p>
    <w:p w:rsidR="00033712" w:rsidRPr="00705AEF" w:rsidRDefault="00033712" w:rsidP="00033712">
      <w:pPr>
        <w:rPr>
          <w:rFonts w:ascii="Arial" w:hAnsi="Arial" w:cs="Arial"/>
          <w:lang w:val="es-CO"/>
        </w:rPr>
      </w:pPr>
    </w:p>
    <w:p w:rsidR="003039BA" w:rsidRPr="00705AEF" w:rsidRDefault="002C606A">
      <w:pPr>
        <w:pStyle w:val="Ttulo1"/>
        <w:widowControl/>
        <w:rPr>
          <w:rFonts w:cs="Arial"/>
          <w:lang w:val="es-CO"/>
        </w:rPr>
      </w:pPr>
      <w:r>
        <w:rPr>
          <w:rFonts w:cs="Arial"/>
          <w:lang w:val="es-CO"/>
        </w:rPr>
        <w:t>Pos</w:t>
      </w:r>
      <w:r w:rsidR="0039075E">
        <w:rPr>
          <w:rFonts w:cs="Arial"/>
          <w:lang w:val="es-CO"/>
        </w:rPr>
        <w:t>t</w:t>
      </w:r>
      <w:r>
        <w:rPr>
          <w:rFonts w:cs="Arial"/>
          <w:lang w:val="es-CO"/>
        </w:rPr>
        <w:t xml:space="preserve"> condiciones</w:t>
      </w:r>
    </w:p>
    <w:p w:rsidR="003039BA" w:rsidRPr="0039075E" w:rsidRDefault="003B0141">
      <w:pPr>
        <w:pStyle w:val="Ttulo2"/>
        <w:widowControl/>
        <w:rPr>
          <w:rFonts w:cs="Arial"/>
          <w:b w:val="0"/>
          <w:lang w:val="es-CO"/>
        </w:rPr>
      </w:pPr>
      <w:r w:rsidRPr="0039075E">
        <w:rPr>
          <w:rFonts w:cs="Arial"/>
          <w:b w:val="0"/>
          <w:lang w:val="es-CO"/>
        </w:rPr>
        <w:t>Se logra superar el mini</w:t>
      </w:r>
      <w:r w:rsidR="002C606A" w:rsidRPr="0039075E">
        <w:rPr>
          <w:rFonts w:cs="Arial"/>
          <w:b w:val="0"/>
          <w:lang w:val="es-CO"/>
        </w:rPr>
        <w:t>-</w:t>
      </w:r>
      <w:r w:rsidRPr="0039075E">
        <w:rPr>
          <w:rFonts w:cs="Arial"/>
          <w:b w:val="0"/>
          <w:lang w:val="es-CO"/>
        </w:rPr>
        <w:t xml:space="preserve">juego </w:t>
      </w:r>
      <w:r w:rsidR="0039075E">
        <w:rPr>
          <w:rFonts w:cs="Arial"/>
          <w:b w:val="0"/>
          <w:lang w:val="es-CO"/>
        </w:rPr>
        <w:t>“</w:t>
      </w:r>
      <w:r w:rsidR="002C606A" w:rsidRPr="0039075E">
        <w:rPr>
          <w:rFonts w:cs="Arial"/>
          <w:b w:val="0"/>
          <w:lang w:val="es-CO"/>
        </w:rPr>
        <w:t>Guppy</w:t>
      </w:r>
      <w:r w:rsidR="0039075E">
        <w:rPr>
          <w:rFonts w:cs="Arial"/>
          <w:b w:val="0"/>
          <w:lang w:val="es-CO"/>
        </w:rPr>
        <w:t>”</w:t>
      </w:r>
      <w:r w:rsidRPr="0039075E">
        <w:rPr>
          <w:rFonts w:cs="Arial"/>
          <w:b w:val="0"/>
          <w:lang w:val="es-CO"/>
        </w:rPr>
        <w:t xml:space="preserve"> y se obtienen las bonificaciones según el desempeño.</w:t>
      </w:r>
    </w:p>
    <w:p w:rsidR="003039BA" w:rsidRPr="00705AEF" w:rsidRDefault="003039BA" w:rsidP="00167022">
      <w:pPr>
        <w:pStyle w:val="InfoBlue"/>
        <w:rPr>
          <w:rFonts w:ascii="Arial" w:hAnsi="Arial" w:cs="Arial"/>
        </w:rPr>
      </w:pPr>
    </w:p>
    <w:p w:rsidR="003E2AF2" w:rsidRDefault="002C606A" w:rsidP="003E2AF2">
      <w:pPr>
        <w:pStyle w:val="Ttulo1"/>
        <w:ind w:left="0" w:firstLine="0"/>
        <w:rPr>
          <w:rFonts w:cs="Arial"/>
          <w:lang w:val="es-CO"/>
        </w:rPr>
      </w:pPr>
      <w:r>
        <w:rPr>
          <w:rFonts w:cs="Arial"/>
          <w:lang w:val="es-CO"/>
        </w:rPr>
        <w:t>Requerimientos especiales</w:t>
      </w:r>
    </w:p>
    <w:p w:rsidR="00AE0661" w:rsidRPr="00AE0661" w:rsidRDefault="00AE0661" w:rsidP="00AE0661">
      <w:pPr>
        <w:rPr>
          <w:lang w:val="es-CO"/>
        </w:rPr>
      </w:pPr>
    </w:p>
    <w:p w:rsidR="003E2AF2" w:rsidRPr="00705AEF" w:rsidRDefault="003E2AF2" w:rsidP="003E2AF2">
      <w:pPr>
        <w:rPr>
          <w:rFonts w:ascii="Arial" w:hAnsi="Arial" w:cs="Arial"/>
          <w:lang w:val="es-CO"/>
        </w:rPr>
      </w:pPr>
    </w:p>
    <w:p w:rsidR="003E2AF2" w:rsidRPr="00705AEF" w:rsidRDefault="003E2AF2" w:rsidP="003E2AF2">
      <w:pPr>
        <w:pStyle w:val="Textoindependiente"/>
        <w:rPr>
          <w:rFonts w:ascii="Arial" w:hAnsi="Arial" w:cs="Arial"/>
          <w:lang w:val="es-CO"/>
        </w:rPr>
      </w:pPr>
    </w:p>
    <w:sectPr w:rsidR="003E2AF2" w:rsidRPr="00705AEF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A21" w:rsidRDefault="009E1A21">
      <w:pPr>
        <w:spacing w:line="240" w:lineRule="auto"/>
      </w:pPr>
      <w:r>
        <w:separator/>
      </w:r>
    </w:p>
  </w:endnote>
  <w:endnote w:type="continuationSeparator" w:id="0">
    <w:p w:rsidR="009E1A21" w:rsidRDefault="009E1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EF3" w:rsidRDefault="002B6E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EF3" w:rsidRDefault="002B6E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EF3" w:rsidRDefault="002B6EF3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6403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034" w:rsidRDefault="00E6403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034" w:rsidRDefault="00EC4DCA" w:rsidP="00A53BE3">
          <w:pPr>
            <w:jc w:val="center"/>
          </w:pPr>
          <w:r>
            <w:fldChar w:fldCharType="begin"/>
          </w:r>
          <w:r w:rsidR="00E64034">
            <w:instrText>symbol 211 \f "Symbol" \s 10</w:instrText>
          </w:r>
          <w:r>
            <w:fldChar w:fldCharType="separate"/>
          </w:r>
          <w:r w:rsidR="00E64034">
            <w:rPr>
              <w:rFonts w:ascii="Symbol" w:hAnsi="Symbol"/>
            </w:rPr>
            <w:t>Ó</w:t>
          </w:r>
          <w:r>
            <w:fldChar w:fldCharType="end"/>
          </w:r>
          <w:r w:rsidR="00E64034">
            <w:t xml:space="preserve"> GAMED, </w:t>
          </w:r>
          <w:r>
            <w:fldChar w:fldCharType="begin"/>
          </w:r>
          <w:r w:rsidR="00E64034">
            <w:instrText xml:space="preserve"> DATE \@ "yyyy" </w:instrText>
          </w:r>
          <w:r>
            <w:fldChar w:fldCharType="separate"/>
          </w:r>
          <w:r w:rsidR="00E57A4E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64034" w:rsidRDefault="00E64034">
          <w:pPr>
            <w:jc w:val="right"/>
          </w:pPr>
          <w:r>
            <w:t xml:space="preserve">Page </w:t>
          </w:r>
          <w:r w:rsidR="00EC4DC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EC4DCA">
            <w:rPr>
              <w:rStyle w:val="Nmerodepgina"/>
            </w:rPr>
            <w:fldChar w:fldCharType="separate"/>
          </w:r>
          <w:r w:rsidR="00E57A4E">
            <w:rPr>
              <w:rStyle w:val="Nmerodepgina"/>
              <w:noProof/>
            </w:rPr>
            <w:t>2</w:t>
          </w:r>
          <w:r w:rsidR="00EC4DCA">
            <w:rPr>
              <w:rStyle w:val="Nmerodepgina"/>
            </w:rPr>
            <w:fldChar w:fldCharType="end"/>
          </w:r>
        </w:p>
      </w:tc>
    </w:tr>
  </w:tbl>
  <w:p w:rsidR="00E64034" w:rsidRDefault="00E640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A21" w:rsidRDefault="009E1A21">
      <w:pPr>
        <w:spacing w:line="240" w:lineRule="auto"/>
      </w:pPr>
      <w:r>
        <w:separator/>
      </w:r>
    </w:p>
  </w:footnote>
  <w:footnote w:type="continuationSeparator" w:id="0">
    <w:p w:rsidR="009E1A21" w:rsidRDefault="009E1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EF3" w:rsidRDefault="002B6E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34" w:rsidRDefault="00E64034">
    <w:pPr>
      <w:rPr>
        <w:sz w:val="24"/>
      </w:rPr>
    </w:pPr>
  </w:p>
  <w:p w:rsidR="00E64034" w:rsidRDefault="00E64034">
    <w:pPr>
      <w:pBdr>
        <w:top w:val="single" w:sz="6" w:space="1" w:color="auto"/>
      </w:pBdr>
      <w:rPr>
        <w:sz w:val="24"/>
      </w:rPr>
    </w:pPr>
  </w:p>
  <w:p w:rsidR="00E64034" w:rsidRDefault="00E64034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  <w:lang w:val="es-CO"/>
      </w:rPr>
      <w:t>Desarrollo de videojuego para enseña</w:t>
    </w:r>
    <w:r w:rsidR="009648DD">
      <w:rPr>
        <w:rFonts w:ascii="Arial" w:hAnsi="Arial"/>
        <w:b/>
        <w:sz w:val="36"/>
        <w:lang w:val="es-CO"/>
      </w:rPr>
      <w:t>r medidas de control del Dengue</w:t>
    </w:r>
  </w:p>
  <w:p w:rsidR="00E64034" w:rsidRPr="003039BA" w:rsidRDefault="00E64034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E64034" w:rsidRPr="003039BA" w:rsidRDefault="00E64034">
    <w:pPr>
      <w:pBdr>
        <w:bottom w:val="single" w:sz="6" w:space="1" w:color="auto"/>
      </w:pBdr>
      <w:jc w:val="right"/>
      <w:rPr>
        <w:sz w:val="24"/>
        <w:lang w:val="es-CO"/>
      </w:rPr>
    </w:pPr>
  </w:p>
  <w:p w:rsidR="00E64034" w:rsidRPr="003039BA" w:rsidRDefault="00E64034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EF3" w:rsidRDefault="002B6EF3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64034">
      <w:tc>
        <w:tcPr>
          <w:tcW w:w="6379" w:type="dxa"/>
        </w:tcPr>
        <w:p w:rsidR="00E64034" w:rsidRPr="00A53BE3" w:rsidRDefault="001C4924" w:rsidP="009648DD">
          <w:pPr>
            <w:rPr>
              <w:lang w:val="es-CO"/>
            </w:rPr>
          </w:pPr>
          <w:r>
            <w:fldChar w:fldCharType="begin"/>
          </w:r>
          <w:r w:rsidRPr="00AE0661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E64034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E64034" w:rsidRDefault="009648DD">
          <w:pPr>
            <w:tabs>
              <w:tab w:val="left" w:pos="1135"/>
            </w:tabs>
            <w:spacing w:before="40"/>
            <w:ind w:right="68"/>
          </w:pPr>
          <w:r>
            <w:t>Version:           2</w:t>
          </w:r>
          <w:r w:rsidR="00E64034">
            <w:t>.0</w:t>
          </w:r>
        </w:p>
      </w:tc>
    </w:tr>
    <w:tr w:rsidR="00E64034">
      <w:tc>
        <w:tcPr>
          <w:tcW w:w="6379" w:type="dxa"/>
        </w:tcPr>
        <w:p w:rsidR="00E64034" w:rsidRPr="00AE0661" w:rsidRDefault="001C4924" w:rsidP="00D67557">
          <w:pPr>
            <w:rPr>
              <w:lang w:val="es-CO"/>
            </w:rPr>
          </w:pPr>
          <w:r>
            <w:fldChar w:fldCharType="begin"/>
          </w:r>
          <w:r w:rsidRPr="00AE0661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AE0661" w:rsidRPr="00AE0661">
            <w:rPr>
              <w:lang w:val="es-CO"/>
            </w:rPr>
            <w:t xml:space="preserve"> Especificación  caso de uso</w:t>
          </w:r>
          <w:r w:rsidR="00E64034" w:rsidRPr="00AE0661">
            <w:rPr>
              <w:lang w:val="es-CO"/>
            </w:rPr>
            <w:t>: Jugar</w:t>
          </w:r>
          <w:r w:rsidR="00A32D1C" w:rsidRPr="00AE0661">
            <w:rPr>
              <w:lang w:val="es-CO"/>
            </w:rPr>
            <w:t xml:space="preserve"> </w:t>
          </w:r>
          <w:r w:rsidR="00E64034" w:rsidRPr="00AE0661">
            <w:rPr>
              <w:lang w:val="es-CO"/>
            </w:rPr>
            <w:t>mini</w:t>
          </w:r>
          <w:r w:rsidR="00A32D1C" w:rsidRPr="00AE0661">
            <w:rPr>
              <w:lang w:val="es-CO"/>
            </w:rPr>
            <w:t>-</w:t>
          </w:r>
          <w:r w:rsidR="00E64034" w:rsidRPr="00AE0661">
            <w:rPr>
              <w:lang w:val="es-CO"/>
            </w:rPr>
            <w:t>juego</w:t>
          </w:r>
          <w:r>
            <w:rPr>
              <w:lang w:val="es-CO"/>
            </w:rPr>
            <w:fldChar w:fldCharType="end"/>
          </w:r>
          <w:r w:rsidR="00D67557" w:rsidRPr="00AE0661">
            <w:rPr>
              <w:lang w:val="es-CO"/>
            </w:rPr>
            <w:t xml:space="preserve"> “Guppy”</w:t>
          </w:r>
        </w:p>
      </w:tc>
      <w:tc>
        <w:tcPr>
          <w:tcW w:w="3179" w:type="dxa"/>
        </w:tcPr>
        <w:p w:rsidR="00E64034" w:rsidRDefault="00E64034" w:rsidP="009648DD">
          <w:r w:rsidRPr="00AE0661">
            <w:rPr>
              <w:lang w:val="es-CO"/>
            </w:rPr>
            <w:t xml:space="preserve">  </w:t>
          </w:r>
          <w:r>
            <w:t xml:space="preserve">Date:  </w:t>
          </w:r>
          <w:r w:rsidR="009648DD">
            <w:t>07/09</w:t>
          </w:r>
          <w:r>
            <w:t>/2014</w:t>
          </w:r>
        </w:p>
      </w:tc>
    </w:tr>
    <w:tr w:rsidR="00E64034">
      <w:tc>
        <w:tcPr>
          <w:tcW w:w="9558" w:type="dxa"/>
          <w:gridSpan w:val="2"/>
        </w:tcPr>
        <w:p w:rsidR="00E64034" w:rsidRPr="00AE0661" w:rsidRDefault="00E57A4E" w:rsidP="00E57A4E">
          <w:pPr>
            <w:tabs>
              <w:tab w:val="left" w:pos="915"/>
            </w:tabs>
          </w:pPr>
          <w:r>
            <w:t>ECU4</w:t>
          </w:r>
          <w:bookmarkStart w:id="4" w:name="_GoBack"/>
          <w:bookmarkEnd w:id="4"/>
        </w:p>
      </w:tc>
    </w:tr>
  </w:tbl>
  <w:p w:rsidR="00E64034" w:rsidRDefault="00E6403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3039BA"/>
    <w:rsid w:val="00017A0E"/>
    <w:rsid w:val="00033712"/>
    <w:rsid w:val="00033939"/>
    <w:rsid w:val="00052BD0"/>
    <w:rsid w:val="000A1B2A"/>
    <w:rsid w:val="000B273D"/>
    <w:rsid w:val="0011418B"/>
    <w:rsid w:val="00167022"/>
    <w:rsid w:val="001B5D92"/>
    <w:rsid w:val="001C4924"/>
    <w:rsid w:val="001C5884"/>
    <w:rsid w:val="001C5AE7"/>
    <w:rsid w:val="002023C3"/>
    <w:rsid w:val="00203152"/>
    <w:rsid w:val="00223439"/>
    <w:rsid w:val="00231B37"/>
    <w:rsid w:val="002A3578"/>
    <w:rsid w:val="002B0046"/>
    <w:rsid w:val="002B6EF3"/>
    <w:rsid w:val="002C606A"/>
    <w:rsid w:val="002E3F1D"/>
    <w:rsid w:val="003039BA"/>
    <w:rsid w:val="00354603"/>
    <w:rsid w:val="00356141"/>
    <w:rsid w:val="0039075E"/>
    <w:rsid w:val="003B0141"/>
    <w:rsid w:val="003E2AF2"/>
    <w:rsid w:val="003E5970"/>
    <w:rsid w:val="00412003"/>
    <w:rsid w:val="00416862"/>
    <w:rsid w:val="00424ABD"/>
    <w:rsid w:val="00455196"/>
    <w:rsid w:val="004569B6"/>
    <w:rsid w:val="00470A80"/>
    <w:rsid w:val="004F1A55"/>
    <w:rsid w:val="00511C18"/>
    <w:rsid w:val="00560868"/>
    <w:rsid w:val="0059207F"/>
    <w:rsid w:val="00672913"/>
    <w:rsid w:val="00684FBE"/>
    <w:rsid w:val="00696BEC"/>
    <w:rsid w:val="006A2058"/>
    <w:rsid w:val="006A4C92"/>
    <w:rsid w:val="006C2DF7"/>
    <w:rsid w:val="006C5A25"/>
    <w:rsid w:val="00705AEF"/>
    <w:rsid w:val="0071304C"/>
    <w:rsid w:val="00725A4F"/>
    <w:rsid w:val="00726FBA"/>
    <w:rsid w:val="00754072"/>
    <w:rsid w:val="007629AC"/>
    <w:rsid w:val="007720BA"/>
    <w:rsid w:val="007C3616"/>
    <w:rsid w:val="00817003"/>
    <w:rsid w:val="0082563E"/>
    <w:rsid w:val="008371F6"/>
    <w:rsid w:val="00841D90"/>
    <w:rsid w:val="00894EA6"/>
    <w:rsid w:val="008C3B02"/>
    <w:rsid w:val="0090147C"/>
    <w:rsid w:val="00925F01"/>
    <w:rsid w:val="009648DD"/>
    <w:rsid w:val="009C3166"/>
    <w:rsid w:val="009E1A21"/>
    <w:rsid w:val="009E6230"/>
    <w:rsid w:val="00A32D1C"/>
    <w:rsid w:val="00A362B4"/>
    <w:rsid w:val="00A53BE3"/>
    <w:rsid w:val="00A65036"/>
    <w:rsid w:val="00AE0661"/>
    <w:rsid w:val="00B9683A"/>
    <w:rsid w:val="00BE121A"/>
    <w:rsid w:val="00C117A7"/>
    <w:rsid w:val="00C2792F"/>
    <w:rsid w:val="00C41668"/>
    <w:rsid w:val="00C5106E"/>
    <w:rsid w:val="00C60E56"/>
    <w:rsid w:val="00C930BB"/>
    <w:rsid w:val="00C942C8"/>
    <w:rsid w:val="00CE6807"/>
    <w:rsid w:val="00D253B0"/>
    <w:rsid w:val="00D67557"/>
    <w:rsid w:val="00DE0E9C"/>
    <w:rsid w:val="00E52873"/>
    <w:rsid w:val="00E57A4E"/>
    <w:rsid w:val="00E64034"/>
    <w:rsid w:val="00E6746E"/>
    <w:rsid w:val="00EC022A"/>
    <w:rsid w:val="00EC4DCA"/>
    <w:rsid w:val="00EE0E05"/>
    <w:rsid w:val="00EE5C09"/>
    <w:rsid w:val="00F01749"/>
    <w:rsid w:val="00F04121"/>
    <w:rsid w:val="00F45457"/>
    <w:rsid w:val="00F524B3"/>
    <w:rsid w:val="00F6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5095F9DA-E76C-4945-ADB4-482D48C8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494</TotalTime>
  <Pages>1</Pages>
  <Words>397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31</cp:revision>
  <cp:lastPrinted>2013-11-20T18:29:00Z</cp:lastPrinted>
  <dcterms:created xsi:type="dcterms:W3CDTF">2014-08-29T02:23:00Z</dcterms:created>
  <dcterms:modified xsi:type="dcterms:W3CDTF">2014-10-06T03:53:00Z</dcterms:modified>
</cp:coreProperties>
</file>