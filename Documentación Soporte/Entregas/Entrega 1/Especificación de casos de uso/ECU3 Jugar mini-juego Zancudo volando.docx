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BA" w:rsidRPr="00205FE9" w:rsidRDefault="00D27B3F">
      <w:pPr>
        <w:pStyle w:val="Puesto"/>
        <w:jc w:val="right"/>
        <w:rPr>
          <w:rFonts w:cs="Arial"/>
          <w:lang w:val="es-CO"/>
        </w:rPr>
      </w:pPr>
      <w:r>
        <w:fldChar w:fldCharType="begin"/>
      </w:r>
      <w:r w:rsidRPr="00A40CD7">
        <w:rPr>
          <w:lang w:val="es-CO"/>
        </w:rPr>
        <w:instrText xml:space="preserve"> SUBJECT  \* MERGEFORMAT </w:instrText>
      </w:r>
      <w:r>
        <w:fldChar w:fldCharType="separate"/>
      </w:r>
      <w:r w:rsidR="00183C91" w:rsidRPr="00205FE9">
        <w:rPr>
          <w:lang w:val="es-CO"/>
        </w:rPr>
        <w:t>Desarrollo de videojuego para enseñar medidas de control del Dengue</w:t>
      </w:r>
      <w:r>
        <w:rPr>
          <w:lang w:val="es-CO"/>
        </w:rPr>
        <w:fldChar w:fldCharType="end"/>
      </w:r>
    </w:p>
    <w:p w:rsidR="003039BA" w:rsidRPr="00205FE9" w:rsidRDefault="00D27B3F">
      <w:pPr>
        <w:pStyle w:val="Puesto"/>
        <w:jc w:val="right"/>
        <w:rPr>
          <w:rFonts w:cs="Arial"/>
          <w:lang w:val="es-CO"/>
        </w:rPr>
      </w:pPr>
      <w:r>
        <w:fldChar w:fldCharType="begin"/>
      </w:r>
      <w:r w:rsidRPr="00A40CD7">
        <w:rPr>
          <w:lang w:val="es-CO"/>
        </w:rPr>
        <w:instrText xml:space="preserve">title  \* Mergeformat </w:instrText>
      </w:r>
      <w:r>
        <w:fldChar w:fldCharType="separate"/>
      </w:r>
      <w:r w:rsidR="00A40CD7" w:rsidRPr="00A40CD7">
        <w:rPr>
          <w:lang w:val="es-CO"/>
        </w:rPr>
        <w:t>Especificaci</w:t>
      </w:r>
      <w:r w:rsidR="00A40CD7">
        <w:rPr>
          <w:lang w:val="es-CO"/>
        </w:rPr>
        <w:t>ón caso de uso</w:t>
      </w:r>
      <w:r w:rsidR="00183C91" w:rsidRPr="00205FE9">
        <w:rPr>
          <w:rFonts w:cs="Arial"/>
          <w:lang w:val="es-CO"/>
        </w:rPr>
        <w:t>:</w:t>
      </w:r>
      <w:r>
        <w:rPr>
          <w:rFonts w:cs="Arial"/>
          <w:lang w:val="es-CO"/>
        </w:rPr>
        <w:fldChar w:fldCharType="end"/>
      </w:r>
      <w:r w:rsidR="00205FE9">
        <w:rPr>
          <w:rFonts w:cs="Arial"/>
          <w:lang w:val="es-CO"/>
        </w:rPr>
        <w:t xml:space="preserve"> </w:t>
      </w:r>
      <w:r w:rsidR="00183C91" w:rsidRPr="00205FE9">
        <w:rPr>
          <w:rFonts w:cs="Arial"/>
          <w:lang w:val="es-CO"/>
        </w:rPr>
        <w:t>jugar mini-</w:t>
      </w:r>
      <w:r w:rsidR="00565987" w:rsidRPr="00205FE9">
        <w:rPr>
          <w:rFonts w:cs="Arial"/>
          <w:lang w:val="es-CO"/>
        </w:rPr>
        <w:t>juego zancudo volando</w:t>
      </w:r>
    </w:p>
    <w:p w:rsidR="003039BA" w:rsidRPr="00205FE9" w:rsidRDefault="003039BA">
      <w:pPr>
        <w:pStyle w:val="Puesto"/>
        <w:jc w:val="right"/>
        <w:rPr>
          <w:rFonts w:cs="Arial"/>
          <w:lang w:val="es-CO"/>
        </w:rPr>
      </w:pPr>
    </w:p>
    <w:p w:rsidR="003039BA" w:rsidRPr="00205FE9" w:rsidRDefault="00205FE9">
      <w:pPr>
        <w:pStyle w:val="Puesto"/>
        <w:jc w:val="right"/>
        <w:rPr>
          <w:rFonts w:cs="Arial"/>
          <w:sz w:val="28"/>
          <w:lang w:val="es-CO"/>
        </w:rPr>
      </w:pPr>
      <w:r w:rsidRPr="00205FE9">
        <w:rPr>
          <w:rFonts w:cs="Arial"/>
          <w:sz w:val="28"/>
          <w:lang w:val="es-CO"/>
        </w:rPr>
        <w:t>Versión</w:t>
      </w:r>
      <w:r w:rsidR="00783197">
        <w:rPr>
          <w:rFonts w:cs="Arial"/>
          <w:sz w:val="28"/>
          <w:lang w:val="es-CO"/>
        </w:rPr>
        <w:t xml:space="preserve"> 2</w:t>
      </w:r>
      <w:r w:rsidR="003039BA" w:rsidRPr="00205FE9">
        <w:rPr>
          <w:rFonts w:cs="Arial"/>
          <w:sz w:val="28"/>
          <w:lang w:val="es-CO"/>
        </w:rPr>
        <w:t>.0</w:t>
      </w:r>
    </w:p>
    <w:p w:rsidR="003039BA" w:rsidRPr="00205FE9" w:rsidRDefault="003039BA">
      <w:pPr>
        <w:rPr>
          <w:rFonts w:ascii="Arial" w:hAnsi="Arial" w:cs="Arial"/>
          <w:lang w:val="es-CO"/>
        </w:rPr>
      </w:pPr>
    </w:p>
    <w:p w:rsidR="003039BA" w:rsidRPr="00205FE9" w:rsidRDefault="003039BA">
      <w:pPr>
        <w:rPr>
          <w:rFonts w:ascii="Arial" w:hAnsi="Arial" w:cs="Arial"/>
          <w:lang w:val="es-CO"/>
        </w:rPr>
      </w:pPr>
    </w:p>
    <w:p w:rsidR="003039BA" w:rsidRPr="00205FE9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205FE9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205FE9" w:rsidRDefault="003039BA">
      <w:pPr>
        <w:rPr>
          <w:rFonts w:ascii="Arial" w:hAnsi="Arial" w:cs="Arial"/>
          <w:lang w:val="es-CO"/>
        </w:rPr>
        <w:sectPr w:rsidR="003039BA" w:rsidRPr="00205F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039BA" w:rsidRPr="00205FE9" w:rsidRDefault="00205FE9">
      <w:pPr>
        <w:pStyle w:val="Puesto"/>
        <w:rPr>
          <w:rFonts w:cs="Arial"/>
          <w:lang w:val="es-CO"/>
        </w:rPr>
      </w:pPr>
      <w:r>
        <w:rPr>
          <w:rFonts w:cs="Arial"/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39BA" w:rsidRPr="00205FE9">
        <w:tc>
          <w:tcPr>
            <w:tcW w:w="2304" w:type="dxa"/>
          </w:tcPr>
          <w:p w:rsidR="003039BA" w:rsidRPr="00205FE9" w:rsidRDefault="00205FE9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3039BA" w:rsidRPr="00205FE9" w:rsidRDefault="00205FE9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05FE9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039BA" w:rsidRPr="00205FE9" w:rsidRDefault="00205FE9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05FE9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039BA" w:rsidRPr="00205FE9" w:rsidRDefault="00205FE9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05FE9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039BA" w:rsidRPr="00205FE9">
        <w:tc>
          <w:tcPr>
            <w:tcW w:w="2304" w:type="dxa"/>
          </w:tcPr>
          <w:p w:rsidR="003039BA" w:rsidRPr="00205FE9" w:rsidRDefault="00565987">
            <w:pPr>
              <w:pStyle w:val="Tabletext"/>
              <w:rPr>
                <w:rFonts w:ascii="Arial" w:hAnsi="Arial" w:cs="Arial"/>
                <w:lang w:val="es-CO"/>
              </w:rPr>
            </w:pPr>
            <w:r w:rsidRPr="00205FE9">
              <w:rPr>
                <w:rFonts w:ascii="Arial" w:hAnsi="Arial" w:cs="Arial"/>
                <w:lang w:val="es-CO"/>
              </w:rPr>
              <w:t>31</w:t>
            </w:r>
            <w:r w:rsidR="00330AC0">
              <w:rPr>
                <w:rFonts w:ascii="Arial" w:hAnsi="Arial" w:cs="Arial"/>
                <w:lang w:val="es-CO"/>
              </w:rPr>
              <w:t>/08/</w:t>
            </w:r>
            <w:r w:rsidR="00816863">
              <w:rPr>
                <w:rFonts w:ascii="Arial" w:hAnsi="Arial" w:cs="Arial"/>
                <w:lang w:val="es-CO"/>
              </w:rPr>
              <w:t>20</w:t>
            </w:r>
            <w:r w:rsidR="00A53BE3" w:rsidRPr="00205FE9">
              <w:rPr>
                <w:rFonts w:ascii="Arial" w:hAnsi="Arial" w:cs="Arial"/>
                <w:lang w:val="es-CO"/>
              </w:rPr>
              <w:t>14</w:t>
            </w:r>
          </w:p>
        </w:tc>
        <w:tc>
          <w:tcPr>
            <w:tcW w:w="1152" w:type="dxa"/>
          </w:tcPr>
          <w:p w:rsidR="003039BA" w:rsidRPr="00205FE9" w:rsidRDefault="00183C91">
            <w:pPr>
              <w:pStyle w:val="Tabletext"/>
              <w:rPr>
                <w:rFonts w:ascii="Arial" w:hAnsi="Arial" w:cs="Arial"/>
                <w:lang w:val="es-CO"/>
              </w:rPr>
            </w:pPr>
            <w:r w:rsidRPr="00205FE9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039BA" w:rsidRPr="00205FE9" w:rsidRDefault="00A53BE3" w:rsidP="00330AC0">
            <w:pPr>
              <w:pStyle w:val="Tabletext"/>
              <w:jc w:val="both"/>
              <w:rPr>
                <w:rFonts w:ascii="Arial" w:hAnsi="Arial" w:cs="Arial"/>
                <w:lang w:val="es-CO"/>
              </w:rPr>
            </w:pPr>
            <w:r w:rsidRPr="00205FE9">
              <w:rPr>
                <w:rFonts w:ascii="Arial" w:hAnsi="Arial" w:cs="Arial"/>
                <w:lang w:val="es-CO"/>
              </w:rPr>
              <w:t xml:space="preserve">Se especificó el caso de uso, su flujo normal, así como </w:t>
            </w:r>
            <w:r w:rsidR="00472197" w:rsidRPr="00205FE9">
              <w:rPr>
                <w:rFonts w:ascii="Arial" w:hAnsi="Arial" w:cs="Arial"/>
                <w:lang w:val="es-CO"/>
              </w:rPr>
              <w:t>el</w:t>
            </w:r>
            <w:r w:rsidR="00073BDC" w:rsidRPr="00205FE9">
              <w:rPr>
                <w:rFonts w:ascii="Arial" w:hAnsi="Arial" w:cs="Arial"/>
                <w:lang w:val="es-CO"/>
              </w:rPr>
              <w:t xml:space="preserve"> alternativo</w:t>
            </w:r>
            <w:r w:rsidR="00472197" w:rsidRPr="00205FE9">
              <w:rPr>
                <w:rFonts w:ascii="Arial" w:hAnsi="Arial" w:cs="Arial"/>
                <w:lang w:val="es-CO"/>
              </w:rPr>
              <w:t xml:space="preserve"> y demás especificación necesaria</w:t>
            </w:r>
            <w:r w:rsidR="004C447F" w:rsidRPr="00205FE9">
              <w:rPr>
                <w:rFonts w:ascii="Arial" w:hAnsi="Arial" w:cs="Arial"/>
                <w:lang w:val="es-CO"/>
              </w:rPr>
              <w:t xml:space="preserve"> para el correcto entendimiento </w:t>
            </w:r>
            <w:r w:rsidR="00AD3099" w:rsidRPr="00205FE9">
              <w:rPr>
                <w:rFonts w:ascii="Arial" w:hAnsi="Arial" w:cs="Arial"/>
                <w:lang w:val="es-CO"/>
              </w:rPr>
              <w:t>de este.</w:t>
            </w:r>
          </w:p>
        </w:tc>
        <w:tc>
          <w:tcPr>
            <w:tcW w:w="2304" w:type="dxa"/>
          </w:tcPr>
          <w:p w:rsidR="00C2792F" w:rsidRPr="00205FE9" w:rsidRDefault="00183C91">
            <w:pPr>
              <w:pStyle w:val="Tabletext"/>
              <w:rPr>
                <w:rFonts w:ascii="Arial" w:hAnsi="Arial" w:cs="Arial"/>
                <w:lang w:val="es-CO"/>
              </w:rPr>
            </w:pPr>
            <w:r w:rsidRPr="00205FE9">
              <w:rPr>
                <w:rFonts w:ascii="Arial" w:hAnsi="Arial" w:cs="Arial"/>
                <w:lang w:val="es-CO"/>
              </w:rPr>
              <w:t>Mateo Rincón Estrada</w:t>
            </w:r>
          </w:p>
          <w:p w:rsidR="00C2792F" w:rsidRPr="00205FE9" w:rsidRDefault="00C2792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039BA" w:rsidRPr="00205FE9">
        <w:tc>
          <w:tcPr>
            <w:tcW w:w="2304" w:type="dxa"/>
          </w:tcPr>
          <w:p w:rsidR="003039BA" w:rsidRPr="00205FE9" w:rsidRDefault="00330AC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07/09/</w:t>
            </w:r>
            <w:r w:rsidR="00816863">
              <w:rPr>
                <w:rFonts w:ascii="Arial" w:hAnsi="Arial" w:cs="Arial"/>
                <w:lang w:val="es-CO"/>
              </w:rPr>
              <w:t>20</w:t>
            </w:r>
            <w:r>
              <w:rPr>
                <w:rFonts w:ascii="Arial" w:hAnsi="Arial" w:cs="Arial"/>
                <w:lang w:val="es-CO"/>
              </w:rPr>
              <w:t>14</w:t>
            </w:r>
          </w:p>
        </w:tc>
        <w:tc>
          <w:tcPr>
            <w:tcW w:w="1152" w:type="dxa"/>
          </w:tcPr>
          <w:p w:rsidR="003039BA" w:rsidRPr="00205FE9" w:rsidRDefault="00330AC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2.0</w:t>
            </w:r>
          </w:p>
        </w:tc>
        <w:tc>
          <w:tcPr>
            <w:tcW w:w="3744" w:type="dxa"/>
          </w:tcPr>
          <w:p w:rsidR="003039BA" w:rsidRPr="00205FE9" w:rsidRDefault="00330AC0" w:rsidP="00330AC0">
            <w:pPr>
              <w:pStyle w:val="Tabletext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Se realizan correcciones en algunos detalles de redacción, así como traducción de elementos que estaban en inglés. </w:t>
            </w:r>
            <w:r w:rsidR="00783197">
              <w:rPr>
                <w:rFonts w:ascii="Arial" w:hAnsi="Arial" w:cs="Arial"/>
                <w:lang w:val="es-CO"/>
              </w:rPr>
              <w:t>Además</w:t>
            </w:r>
            <w:r>
              <w:rPr>
                <w:rFonts w:ascii="Arial" w:hAnsi="Arial" w:cs="Arial"/>
                <w:lang w:val="es-CO"/>
              </w:rPr>
              <w:t xml:space="preserve"> de una revisión total del documento.</w:t>
            </w:r>
          </w:p>
        </w:tc>
        <w:tc>
          <w:tcPr>
            <w:tcW w:w="2304" w:type="dxa"/>
          </w:tcPr>
          <w:p w:rsidR="003039BA" w:rsidRPr="00205FE9" w:rsidRDefault="00330AC0">
            <w:pPr>
              <w:pStyle w:val="Tabletext"/>
              <w:rPr>
                <w:rFonts w:ascii="Arial" w:hAnsi="Arial" w:cs="Arial"/>
                <w:lang w:val="es-CO"/>
              </w:rPr>
            </w:pPr>
            <w:r w:rsidRPr="00330AC0">
              <w:rPr>
                <w:rFonts w:ascii="Arial" w:hAnsi="Arial" w:cs="Arial"/>
                <w:lang w:val="es-CO"/>
              </w:rPr>
              <w:t>José Omar</w:t>
            </w:r>
            <w:r>
              <w:rPr>
                <w:rFonts w:ascii="Arial" w:hAnsi="Arial" w:cs="Arial"/>
                <w:lang w:val="es-CO"/>
              </w:rPr>
              <w:t xml:space="preserve"> Colorado Pérez</w:t>
            </w:r>
          </w:p>
        </w:tc>
      </w:tr>
      <w:tr w:rsidR="003039BA" w:rsidRPr="00205FE9">
        <w:tc>
          <w:tcPr>
            <w:tcW w:w="2304" w:type="dxa"/>
          </w:tcPr>
          <w:p w:rsidR="003039BA" w:rsidRPr="00205FE9" w:rsidRDefault="00816863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07/09/2014</w:t>
            </w:r>
          </w:p>
        </w:tc>
        <w:tc>
          <w:tcPr>
            <w:tcW w:w="1152" w:type="dxa"/>
          </w:tcPr>
          <w:p w:rsidR="003039BA" w:rsidRPr="00205FE9" w:rsidRDefault="00816863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3.0</w:t>
            </w:r>
          </w:p>
        </w:tc>
        <w:tc>
          <w:tcPr>
            <w:tcW w:w="3744" w:type="dxa"/>
          </w:tcPr>
          <w:p w:rsidR="003039BA" w:rsidRPr="00205FE9" w:rsidRDefault="00AE3CEC" w:rsidP="00AE3CEC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Revisión general del documento, justificando texto, signos de puntuación y sangrías.</w:t>
            </w:r>
          </w:p>
        </w:tc>
        <w:tc>
          <w:tcPr>
            <w:tcW w:w="2304" w:type="dxa"/>
          </w:tcPr>
          <w:p w:rsidR="003039BA" w:rsidRPr="00205FE9" w:rsidRDefault="00816863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Daniela Guzmán Bedoya</w:t>
            </w:r>
          </w:p>
        </w:tc>
      </w:tr>
      <w:tr w:rsidR="003039BA" w:rsidRPr="00205FE9">
        <w:tc>
          <w:tcPr>
            <w:tcW w:w="2304" w:type="dxa"/>
          </w:tcPr>
          <w:p w:rsidR="003039BA" w:rsidRPr="00205FE9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039BA" w:rsidRPr="00205FE9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039BA" w:rsidRPr="00205FE9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039BA" w:rsidRPr="00205FE9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3039BA" w:rsidRPr="00205FE9" w:rsidRDefault="003039BA">
      <w:pPr>
        <w:rPr>
          <w:rFonts w:ascii="Arial" w:hAnsi="Arial" w:cs="Arial"/>
          <w:lang w:val="es-CO"/>
        </w:rPr>
      </w:pPr>
    </w:p>
    <w:p w:rsidR="00672913" w:rsidRPr="00205FE9" w:rsidRDefault="003039BA" w:rsidP="00672913">
      <w:pPr>
        <w:pStyle w:val="Puesto"/>
        <w:jc w:val="left"/>
        <w:rPr>
          <w:rFonts w:cs="Arial"/>
          <w:lang w:val="es-CO"/>
        </w:rPr>
      </w:pPr>
      <w:r w:rsidRPr="00205FE9">
        <w:rPr>
          <w:rFonts w:cs="Arial"/>
          <w:lang w:val="es-CO"/>
        </w:rPr>
        <w:br w:type="page"/>
      </w:r>
    </w:p>
    <w:p w:rsidR="003039BA" w:rsidRPr="00205FE9" w:rsidRDefault="00D27B3F" w:rsidP="00672913">
      <w:pPr>
        <w:pStyle w:val="Puesto"/>
        <w:rPr>
          <w:rFonts w:cs="Arial"/>
          <w:lang w:val="es-CO"/>
        </w:rPr>
      </w:pPr>
      <w:r>
        <w:lastRenderedPageBreak/>
        <w:fldChar w:fldCharType="begin"/>
      </w:r>
      <w:r w:rsidRPr="00A40CD7">
        <w:rPr>
          <w:lang w:val="es-CO"/>
        </w:rPr>
        <w:instrText xml:space="preserve">title  \* Mergeformat </w:instrText>
      </w:r>
      <w:r>
        <w:fldChar w:fldCharType="separate"/>
      </w:r>
      <w:r w:rsidR="00A40CD7">
        <w:fldChar w:fldCharType="begin"/>
      </w:r>
      <w:r w:rsidR="00A40CD7" w:rsidRPr="00A40CD7">
        <w:rPr>
          <w:lang w:val="es-CO"/>
        </w:rPr>
        <w:instrText xml:space="preserve">title  \* Mergeformat </w:instrText>
      </w:r>
      <w:r w:rsidR="00A40CD7">
        <w:fldChar w:fldCharType="separate"/>
      </w:r>
      <w:r w:rsidR="00A40CD7" w:rsidRPr="00A40CD7">
        <w:rPr>
          <w:lang w:val="es-CO"/>
        </w:rPr>
        <w:t>Especificaci</w:t>
      </w:r>
      <w:r w:rsidR="00A40CD7">
        <w:rPr>
          <w:lang w:val="es-CO"/>
        </w:rPr>
        <w:t>ón caso de uso</w:t>
      </w:r>
      <w:r w:rsidR="00A40CD7" w:rsidRPr="00205FE9">
        <w:rPr>
          <w:rFonts w:cs="Arial"/>
          <w:lang w:val="es-CO"/>
        </w:rPr>
        <w:t>:</w:t>
      </w:r>
      <w:r w:rsidR="00A40CD7">
        <w:rPr>
          <w:rFonts w:cs="Arial"/>
          <w:lang w:val="es-CO"/>
        </w:rPr>
        <w:fldChar w:fldCharType="end"/>
      </w:r>
      <w:r w:rsidR="00183C91" w:rsidRPr="00205FE9">
        <w:rPr>
          <w:rFonts w:cs="Arial"/>
          <w:lang w:val="es-CO"/>
        </w:rPr>
        <w:t xml:space="preserve"> </w:t>
      </w:r>
      <w:r w:rsidR="00834DDD" w:rsidRPr="00205FE9">
        <w:rPr>
          <w:rFonts w:cs="Arial"/>
          <w:lang w:val="es-CO"/>
        </w:rPr>
        <w:t>Jugar</w:t>
      </w:r>
      <w:r w:rsidR="00183C91" w:rsidRPr="00205FE9">
        <w:rPr>
          <w:rFonts w:cs="Arial"/>
          <w:lang w:val="es-CO"/>
        </w:rPr>
        <w:t xml:space="preserve"> mini-</w:t>
      </w:r>
      <w:r w:rsidR="00565987" w:rsidRPr="00205FE9">
        <w:rPr>
          <w:rFonts w:cs="Arial"/>
          <w:lang w:val="es-CO"/>
        </w:rPr>
        <w:t>juego zancudo volando</w:t>
      </w:r>
      <w:r>
        <w:rPr>
          <w:rFonts w:cs="Arial"/>
          <w:lang w:val="es-CO"/>
        </w:rPr>
        <w:fldChar w:fldCharType="end"/>
      </w:r>
      <w:bookmarkStart w:id="0" w:name="_Toc423410237"/>
      <w:bookmarkStart w:id="1" w:name="_Toc425054503"/>
      <w:bookmarkEnd w:id="0"/>
      <w:bookmarkEnd w:id="1"/>
    </w:p>
    <w:p w:rsidR="003039BA" w:rsidRPr="00205FE9" w:rsidRDefault="003039BA" w:rsidP="00167022">
      <w:pPr>
        <w:pStyle w:val="InfoBlue"/>
        <w:rPr>
          <w:rFonts w:ascii="Arial" w:hAnsi="Arial" w:cs="Arial"/>
        </w:rPr>
      </w:pPr>
    </w:p>
    <w:p w:rsidR="003039BA" w:rsidRPr="00205FE9" w:rsidRDefault="003039BA" w:rsidP="00167022">
      <w:pPr>
        <w:pStyle w:val="InfoBlue"/>
        <w:rPr>
          <w:rFonts w:ascii="Arial" w:hAnsi="Arial" w:cs="Arial"/>
        </w:rPr>
      </w:pPr>
    </w:p>
    <w:p w:rsidR="00C2792F" w:rsidRPr="00205FE9" w:rsidRDefault="00205FE9" w:rsidP="00C2792F">
      <w:pPr>
        <w:pStyle w:val="Ttulo1"/>
        <w:rPr>
          <w:rFonts w:cs="Arial"/>
          <w:lang w:val="es-CO"/>
        </w:rPr>
      </w:pPr>
      <w:bookmarkStart w:id="2" w:name="_Toc423410239"/>
      <w:bookmarkStart w:id="3" w:name="_Toc425054505"/>
      <w:r>
        <w:rPr>
          <w:rFonts w:cs="Arial"/>
          <w:lang w:val="es-CO"/>
        </w:rPr>
        <w:t>Breve descripción</w:t>
      </w:r>
    </w:p>
    <w:p w:rsidR="00A93AA1" w:rsidRPr="00205FE9" w:rsidRDefault="00A93AA1" w:rsidP="00816863">
      <w:pPr>
        <w:ind w:left="720"/>
        <w:jc w:val="both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 xml:space="preserve">En este caso de uso se describirá el mini-juego </w:t>
      </w:r>
      <w:r w:rsidR="00565987" w:rsidRPr="00205FE9">
        <w:rPr>
          <w:rFonts w:ascii="Arial" w:hAnsi="Arial" w:cs="Arial"/>
          <w:lang w:val="es-CO"/>
        </w:rPr>
        <w:t>zancudo volando</w:t>
      </w:r>
      <w:r w:rsidRPr="00205FE9">
        <w:rPr>
          <w:rFonts w:ascii="Arial" w:hAnsi="Arial" w:cs="Arial"/>
          <w:lang w:val="es-CO"/>
        </w:rPr>
        <w:t xml:space="preserve"> y como el usuario va a interactuar con él. Este mini-juego consiste </w:t>
      </w:r>
      <w:r w:rsidR="00565987" w:rsidRPr="00205FE9">
        <w:rPr>
          <w:rFonts w:ascii="Arial" w:hAnsi="Arial" w:cs="Arial"/>
          <w:lang w:val="es-CO"/>
        </w:rPr>
        <w:t>en que el usuario maneja un zancudo que va volando, con el fin de esquivar obstáculos</w:t>
      </w:r>
      <w:r w:rsidR="00205FE9">
        <w:rPr>
          <w:rFonts w:ascii="Arial" w:hAnsi="Arial" w:cs="Arial"/>
          <w:lang w:val="es-CO"/>
        </w:rPr>
        <w:t xml:space="preserve"> hasta llegar al final del nivel</w:t>
      </w:r>
      <w:r w:rsidR="00565987" w:rsidRPr="00205FE9">
        <w:rPr>
          <w:rFonts w:ascii="Arial" w:hAnsi="Arial" w:cs="Arial"/>
          <w:lang w:val="es-CO"/>
        </w:rPr>
        <w:t>.</w:t>
      </w:r>
      <w:r w:rsidR="00A40CD7">
        <w:rPr>
          <w:rFonts w:ascii="Arial" w:hAnsi="Arial" w:cs="Arial"/>
          <w:lang w:val="es-CO"/>
        </w:rPr>
        <w:t xml:space="preserve"> Esto  a fin de mostrar el otro lado, el del enemigo y los obstáculos que debe combatir</w:t>
      </w:r>
      <w:r w:rsidR="004300CA">
        <w:rPr>
          <w:rFonts w:ascii="Arial" w:hAnsi="Arial" w:cs="Arial"/>
          <w:lang w:val="es-CO"/>
        </w:rPr>
        <w:t>.</w:t>
      </w:r>
    </w:p>
    <w:p w:rsidR="00C2792F" w:rsidRPr="00205FE9" w:rsidRDefault="00754072" w:rsidP="00754072">
      <w:pPr>
        <w:ind w:left="720"/>
        <w:jc w:val="both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>.</w:t>
      </w:r>
    </w:p>
    <w:bookmarkEnd w:id="2"/>
    <w:bookmarkEnd w:id="3"/>
    <w:p w:rsidR="00167022" w:rsidRPr="00205FE9" w:rsidRDefault="00BE4D5C" w:rsidP="00754072">
      <w:pPr>
        <w:pStyle w:val="Ttulo1"/>
        <w:widowControl/>
        <w:rPr>
          <w:rFonts w:cs="Arial"/>
          <w:lang w:val="es-CO"/>
        </w:rPr>
      </w:pPr>
      <w:r>
        <w:rPr>
          <w:rFonts w:cs="Arial"/>
          <w:lang w:val="es-CO"/>
        </w:rPr>
        <w:t>Flujo básico de eventos</w:t>
      </w:r>
    </w:p>
    <w:p w:rsidR="00754072" w:rsidRPr="00205FE9" w:rsidRDefault="00754072" w:rsidP="00754072">
      <w:pPr>
        <w:rPr>
          <w:rFonts w:ascii="Arial" w:hAnsi="Arial" w:cs="Arial"/>
          <w:lang w:val="es-CO"/>
        </w:rPr>
      </w:pPr>
    </w:p>
    <w:p w:rsidR="0062603E" w:rsidRPr="00205FE9" w:rsidRDefault="00565987" w:rsidP="0062603E">
      <w:pPr>
        <w:pStyle w:val="Ttulo2"/>
        <w:jc w:val="both"/>
        <w:rPr>
          <w:rFonts w:cs="Arial"/>
          <w:lang w:val="es-CO"/>
        </w:rPr>
      </w:pPr>
      <w:r w:rsidRPr="00205FE9">
        <w:rPr>
          <w:rFonts w:cs="Arial"/>
          <w:lang w:val="es-CO"/>
        </w:rPr>
        <w:t xml:space="preserve">El sistema carga el mini-juego </w:t>
      </w:r>
      <w:r w:rsidR="0062603E" w:rsidRPr="00205FE9">
        <w:rPr>
          <w:rFonts w:cs="Arial"/>
          <w:lang w:val="es-CO"/>
        </w:rPr>
        <w:t>zancudo</w:t>
      </w:r>
      <w:r w:rsidRPr="00205FE9">
        <w:rPr>
          <w:rFonts w:cs="Arial"/>
          <w:lang w:val="es-CO"/>
        </w:rPr>
        <w:t xml:space="preserve"> volando</w:t>
      </w:r>
      <w:r w:rsidR="001324AB" w:rsidRPr="00205FE9">
        <w:rPr>
          <w:rFonts w:cs="Arial"/>
          <w:lang w:val="es-CO"/>
        </w:rPr>
        <w:t>.</w:t>
      </w:r>
    </w:p>
    <w:p w:rsidR="00E6746E" w:rsidRPr="00205FE9" w:rsidRDefault="0062603E" w:rsidP="00834DDD">
      <w:pPr>
        <w:ind w:left="720"/>
        <w:jc w:val="both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 xml:space="preserve">El sistema se encarga de cargar los elementos del escenario correspondiente, tales como </w:t>
      </w:r>
      <w:r w:rsidR="00565987" w:rsidRPr="00205FE9">
        <w:rPr>
          <w:rFonts w:ascii="Arial" w:hAnsi="Arial" w:cs="Arial"/>
          <w:lang w:val="es-CO"/>
        </w:rPr>
        <w:t>el zancudo, los obstáculos y demás componentes necesarios</w:t>
      </w:r>
      <w:r w:rsidRPr="00205FE9">
        <w:rPr>
          <w:rFonts w:ascii="Arial" w:hAnsi="Arial" w:cs="Arial"/>
          <w:lang w:val="es-CO"/>
        </w:rPr>
        <w:t>.</w:t>
      </w:r>
    </w:p>
    <w:p w:rsidR="00167022" w:rsidRPr="00205FE9" w:rsidRDefault="0062603E" w:rsidP="00E6746E">
      <w:pPr>
        <w:pStyle w:val="Ttulo2"/>
        <w:jc w:val="both"/>
        <w:rPr>
          <w:rFonts w:cs="Arial"/>
          <w:lang w:val="es-CO"/>
        </w:rPr>
      </w:pPr>
      <w:r w:rsidRPr="00205FE9">
        <w:rPr>
          <w:rFonts w:cs="Arial"/>
          <w:lang w:val="es-CO"/>
        </w:rPr>
        <w:t xml:space="preserve">El usuario presiona </w:t>
      </w:r>
      <w:r w:rsidR="00565987" w:rsidRPr="00205FE9">
        <w:rPr>
          <w:rFonts w:cs="Arial"/>
          <w:lang w:val="es-CO"/>
        </w:rPr>
        <w:t>el control de movimiento del zancudo</w:t>
      </w:r>
      <w:r w:rsidRPr="00205FE9">
        <w:rPr>
          <w:rFonts w:cs="Arial"/>
          <w:lang w:val="es-CO"/>
        </w:rPr>
        <w:t>.</w:t>
      </w:r>
    </w:p>
    <w:p w:rsidR="00E6746E" w:rsidRPr="00205FE9" w:rsidRDefault="00565987" w:rsidP="00E6746E">
      <w:pPr>
        <w:ind w:left="720"/>
        <w:jc w:val="both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>El usuario utiliza la tecla espaciadora o el touch del celular para impulsar al zancudo.</w:t>
      </w:r>
    </w:p>
    <w:p w:rsidR="00E6746E" w:rsidRPr="00205FE9" w:rsidRDefault="00167022" w:rsidP="00E6746E">
      <w:pPr>
        <w:pStyle w:val="Ttulo2"/>
        <w:rPr>
          <w:rFonts w:cs="Arial"/>
          <w:lang w:val="es-CO"/>
        </w:rPr>
      </w:pPr>
      <w:r w:rsidRPr="00205FE9">
        <w:rPr>
          <w:rFonts w:cs="Arial"/>
          <w:lang w:val="es-CO"/>
        </w:rPr>
        <w:t xml:space="preserve">El </w:t>
      </w:r>
      <w:r w:rsidR="001324AB" w:rsidRPr="00205FE9">
        <w:rPr>
          <w:rFonts w:cs="Arial"/>
          <w:lang w:val="es-CO"/>
        </w:rPr>
        <w:t>sistema verifica el click del usuario.</w:t>
      </w:r>
    </w:p>
    <w:p w:rsidR="00C930BB" w:rsidRPr="00205FE9" w:rsidRDefault="001324AB" w:rsidP="00834DDD">
      <w:pPr>
        <w:ind w:left="720"/>
        <w:jc w:val="both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 xml:space="preserve">El sistema </w:t>
      </w:r>
      <w:r w:rsidR="00565987" w:rsidRPr="00205FE9">
        <w:rPr>
          <w:rFonts w:ascii="Arial" w:hAnsi="Arial" w:cs="Arial"/>
          <w:lang w:val="es-CO"/>
        </w:rPr>
        <w:t>verifica si el control del zancudo fue presionado</w:t>
      </w:r>
      <w:r w:rsidR="00C930BB" w:rsidRPr="00205FE9">
        <w:rPr>
          <w:rFonts w:ascii="Arial" w:hAnsi="Arial" w:cs="Arial"/>
          <w:lang w:val="es-CO"/>
        </w:rPr>
        <w:t>.</w:t>
      </w:r>
    </w:p>
    <w:p w:rsidR="003B0141" w:rsidRDefault="007A1439" w:rsidP="0052238F">
      <w:pPr>
        <w:pStyle w:val="Ttulo2"/>
        <w:rPr>
          <w:rFonts w:cs="Arial"/>
          <w:lang w:val="es-CO"/>
        </w:rPr>
      </w:pPr>
      <w:r w:rsidRPr="00205FE9">
        <w:rPr>
          <w:rFonts w:cs="Arial"/>
          <w:lang w:val="es-CO"/>
        </w:rPr>
        <w:t xml:space="preserve">El sistema verifica </w:t>
      </w:r>
      <w:r w:rsidR="00565987" w:rsidRPr="00205FE9">
        <w:rPr>
          <w:rFonts w:cs="Arial"/>
          <w:lang w:val="es-CO"/>
        </w:rPr>
        <w:t>si se colisiono con un obstáculo</w:t>
      </w:r>
    </w:p>
    <w:p w:rsidR="00BE121A" w:rsidRPr="00816863" w:rsidRDefault="00816863" w:rsidP="00816863">
      <w:pPr>
        <w:ind w:left="720"/>
        <w:rPr>
          <w:rFonts w:ascii="Arial" w:hAnsi="Arial" w:cs="Arial"/>
          <w:lang w:val="es-CO"/>
        </w:rPr>
      </w:pPr>
      <w:r w:rsidRPr="00816863">
        <w:rPr>
          <w:rFonts w:ascii="Arial" w:hAnsi="Arial" w:cs="Arial"/>
          <w:lang w:val="es-CO"/>
        </w:rPr>
        <w:t>El sistema verifica si el zancudo colisiono con algún obstáculo. En caso de que no</w:t>
      </w:r>
      <w:r>
        <w:rPr>
          <w:rFonts w:ascii="Arial" w:hAnsi="Arial" w:cs="Arial"/>
          <w:lang w:val="es-CO"/>
        </w:rPr>
        <w:t>,</w:t>
      </w:r>
      <w:r w:rsidRPr="00816863">
        <w:rPr>
          <w:rFonts w:ascii="Arial" w:hAnsi="Arial" w:cs="Arial"/>
          <w:lang w:val="es-CO"/>
        </w:rPr>
        <w:t xml:space="preserve"> se regresara al paso 2.2.</w:t>
      </w:r>
    </w:p>
    <w:p w:rsidR="00BE121A" w:rsidRPr="00205FE9" w:rsidRDefault="00BE121A" w:rsidP="00BE121A">
      <w:pPr>
        <w:pStyle w:val="Ttulo2"/>
        <w:rPr>
          <w:rFonts w:cs="Arial"/>
          <w:lang w:val="es-CO"/>
        </w:rPr>
      </w:pPr>
      <w:r w:rsidRPr="00205FE9">
        <w:rPr>
          <w:rFonts w:cs="Arial"/>
          <w:lang w:val="es-CO"/>
        </w:rPr>
        <w:t>El sistema finaliza el mini</w:t>
      </w:r>
      <w:r w:rsidR="001324AB" w:rsidRPr="00205FE9">
        <w:rPr>
          <w:rFonts w:cs="Arial"/>
          <w:lang w:val="es-CO"/>
        </w:rPr>
        <w:t>-</w:t>
      </w:r>
      <w:r w:rsidRPr="00205FE9">
        <w:rPr>
          <w:rFonts w:cs="Arial"/>
          <w:lang w:val="es-CO"/>
        </w:rPr>
        <w:t>juego</w:t>
      </w:r>
    </w:p>
    <w:p w:rsidR="00BE121A" w:rsidRPr="00205FE9" w:rsidRDefault="00BE121A" w:rsidP="00816863">
      <w:pPr>
        <w:ind w:left="720"/>
        <w:jc w:val="both"/>
        <w:rPr>
          <w:rFonts w:ascii="Arial" w:hAnsi="Arial" w:cs="Arial"/>
          <w:u w:val="single"/>
          <w:lang w:val="es-CO"/>
        </w:rPr>
      </w:pPr>
      <w:r w:rsidRPr="00205FE9">
        <w:rPr>
          <w:rFonts w:ascii="Arial" w:hAnsi="Arial" w:cs="Arial"/>
          <w:lang w:val="es-CO"/>
        </w:rPr>
        <w:t xml:space="preserve">El usuario supera todos los niveles </w:t>
      </w:r>
      <w:r w:rsidR="00D1001A" w:rsidRPr="00205FE9">
        <w:rPr>
          <w:rFonts w:ascii="Arial" w:hAnsi="Arial" w:cs="Arial"/>
          <w:lang w:val="es-CO"/>
        </w:rPr>
        <w:t xml:space="preserve">del mini-juego </w:t>
      </w:r>
      <w:r w:rsidRPr="00205FE9">
        <w:rPr>
          <w:rFonts w:ascii="Arial" w:hAnsi="Arial" w:cs="Arial"/>
          <w:lang w:val="es-CO"/>
        </w:rPr>
        <w:t xml:space="preserve">y </w:t>
      </w:r>
      <w:r w:rsidR="00D1001A" w:rsidRPr="00205FE9">
        <w:rPr>
          <w:rFonts w:ascii="Arial" w:hAnsi="Arial" w:cs="Arial"/>
          <w:lang w:val="es-CO"/>
        </w:rPr>
        <w:t>el sistema genera</w:t>
      </w:r>
      <w:r w:rsidRPr="00205FE9">
        <w:rPr>
          <w:rFonts w:ascii="Arial" w:hAnsi="Arial" w:cs="Arial"/>
          <w:lang w:val="es-CO"/>
        </w:rPr>
        <w:t xml:space="preserve"> la bonificación según el desempeño en el juego.</w:t>
      </w:r>
    </w:p>
    <w:p w:rsidR="00BE121A" w:rsidRPr="00205FE9" w:rsidRDefault="00BE121A" w:rsidP="00BE121A">
      <w:pPr>
        <w:ind w:left="720"/>
        <w:rPr>
          <w:rFonts w:ascii="Arial" w:hAnsi="Arial" w:cs="Arial"/>
          <w:b/>
          <w:lang w:val="es-CO"/>
        </w:rPr>
      </w:pPr>
    </w:p>
    <w:p w:rsidR="003039BA" w:rsidRPr="00205FE9" w:rsidRDefault="00330AC0">
      <w:pPr>
        <w:pStyle w:val="Ttulo1"/>
        <w:rPr>
          <w:rFonts w:cs="Arial"/>
          <w:lang w:val="es-CO"/>
        </w:rPr>
      </w:pPr>
      <w:r>
        <w:rPr>
          <w:rFonts w:cs="Arial"/>
          <w:lang w:val="es-CO"/>
        </w:rPr>
        <w:t>Fluj</w:t>
      </w:r>
      <w:r w:rsidR="007244D1">
        <w:rPr>
          <w:rFonts w:cs="Arial"/>
          <w:lang w:val="es-CO"/>
        </w:rPr>
        <w:t>o alternativo</w:t>
      </w:r>
    </w:p>
    <w:p w:rsidR="003039BA" w:rsidRPr="00205FE9" w:rsidRDefault="003039BA" w:rsidP="007C3616">
      <w:pPr>
        <w:pStyle w:val="InfoBlue"/>
        <w:ind w:left="0"/>
        <w:rPr>
          <w:rFonts w:ascii="Arial" w:hAnsi="Arial" w:cs="Arial"/>
          <w:b/>
        </w:rPr>
      </w:pPr>
    </w:p>
    <w:p w:rsidR="003039BA" w:rsidRPr="00205FE9" w:rsidRDefault="00C41668" w:rsidP="00F62E96">
      <w:pPr>
        <w:pStyle w:val="Ttulo2"/>
        <w:jc w:val="both"/>
        <w:rPr>
          <w:rFonts w:cs="Arial"/>
          <w:lang w:val="es-CO"/>
        </w:rPr>
      </w:pPr>
      <w:r w:rsidRPr="00205FE9">
        <w:rPr>
          <w:rFonts w:cs="Arial"/>
          <w:lang w:val="es-CO"/>
        </w:rPr>
        <w:t>&lt;</w:t>
      </w:r>
      <w:r w:rsidR="007C6D51" w:rsidRPr="00205FE9">
        <w:rPr>
          <w:rFonts w:cs="Arial"/>
          <w:lang w:val="es-CO"/>
        </w:rPr>
        <w:t>2.3</w:t>
      </w:r>
      <w:r w:rsidRPr="00205FE9">
        <w:rPr>
          <w:rFonts w:cs="Arial"/>
          <w:lang w:val="es-CO"/>
        </w:rPr>
        <w:t>&gt;</w:t>
      </w:r>
      <w:r w:rsidR="007C6D51" w:rsidRPr="00205FE9">
        <w:rPr>
          <w:rFonts w:cs="Arial"/>
          <w:lang w:val="es-CO"/>
        </w:rPr>
        <w:t>El sistema verifica el click del usuario</w:t>
      </w:r>
    </w:p>
    <w:p w:rsidR="00841D90" w:rsidRPr="00205FE9" w:rsidRDefault="00841D90" w:rsidP="00841D90">
      <w:pPr>
        <w:pStyle w:val="infoblue0"/>
        <w:ind w:left="0"/>
        <w:rPr>
          <w:rFonts w:ascii="Arial" w:hAnsi="Arial" w:cs="Arial"/>
          <w:i w:val="0"/>
          <w:color w:val="auto"/>
          <w:lang w:val="es-CO"/>
        </w:rPr>
      </w:pPr>
    </w:p>
    <w:p w:rsidR="007C6D51" w:rsidRPr="00205FE9" w:rsidRDefault="007C6D51" w:rsidP="007C6D51">
      <w:pPr>
        <w:pStyle w:val="Ttulo3"/>
        <w:widowControl/>
        <w:rPr>
          <w:rFonts w:cs="Arial"/>
          <w:lang w:val="es-CO"/>
        </w:rPr>
      </w:pPr>
      <w:r w:rsidRPr="00205FE9">
        <w:rPr>
          <w:rFonts w:cs="Arial"/>
          <w:lang w:val="es-CO"/>
        </w:rPr>
        <w:t xml:space="preserve">Si el usuario </w:t>
      </w:r>
      <w:r w:rsidR="00565987" w:rsidRPr="00205FE9">
        <w:rPr>
          <w:rFonts w:cs="Arial"/>
          <w:lang w:val="es-CO"/>
        </w:rPr>
        <w:t>hizo uso del control del zancudo el sistema se encarga de generar el impulso</w:t>
      </w:r>
      <w:r w:rsidR="00836803" w:rsidRPr="00205FE9">
        <w:rPr>
          <w:rFonts w:cs="Arial"/>
          <w:lang w:val="es-CO"/>
        </w:rPr>
        <w:t xml:space="preserve"> sobre él.</w:t>
      </w:r>
    </w:p>
    <w:p w:rsidR="00033712" w:rsidRPr="00205FE9" w:rsidRDefault="00033712" w:rsidP="007C6D51">
      <w:pPr>
        <w:rPr>
          <w:rFonts w:ascii="Arial" w:hAnsi="Arial" w:cs="Arial"/>
          <w:lang w:val="es-CO"/>
        </w:rPr>
      </w:pPr>
    </w:p>
    <w:p w:rsidR="003E2AF2" w:rsidRPr="00205FE9" w:rsidRDefault="003E2AF2" w:rsidP="00565987">
      <w:pPr>
        <w:pStyle w:val="Ttulo2"/>
        <w:rPr>
          <w:rFonts w:cs="Arial"/>
          <w:b w:val="0"/>
          <w:lang w:val="es-CO"/>
        </w:rPr>
      </w:pPr>
      <w:r w:rsidRPr="00205FE9">
        <w:rPr>
          <w:rFonts w:cs="Arial"/>
          <w:lang w:val="es-CO"/>
        </w:rPr>
        <w:t>&lt;2.</w:t>
      </w:r>
      <w:r w:rsidR="007C6D51" w:rsidRPr="00205FE9">
        <w:rPr>
          <w:rFonts w:cs="Arial"/>
          <w:lang w:val="es-CO"/>
        </w:rPr>
        <w:t>4</w:t>
      </w:r>
      <w:r w:rsidRPr="00205FE9">
        <w:rPr>
          <w:rFonts w:cs="Arial"/>
          <w:lang w:val="es-CO"/>
        </w:rPr>
        <w:t>&gt;</w:t>
      </w:r>
      <w:r w:rsidR="00565987" w:rsidRPr="00205FE9">
        <w:rPr>
          <w:rFonts w:cs="Arial"/>
          <w:lang w:val="es-CO"/>
        </w:rPr>
        <w:t>El sistema verifica si se colisiono con un obstáculo</w:t>
      </w:r>
    </w:p>
    <w:p w:rsidR="007C3616" w:rsidRPr="00205FE9" w:rsidRDefault="00565987" w:rsidP="007C6D51">
      <w:pPr>
        <w:pStyle w:val="Ttulo3"/>
        <w:rPr>
          <w:rFonts w:cs="Arial"/>
          <w:lang w:val="es-CO"/>
        </w:rPr>
      </w:pPr>
      <w:r w:rsidRPr="00205FE9">
        <w:rPr>
          <w:rFonts w:cs="Arial"/>
          <w:lang w:val="es-CO"/>
        </w:rPr>
        <w:t xml:space="preserve">Si el usuario </w:t>
      </w:r>
      <w:r w:rsidR="00834DDD">
        <w:rPr>
          <w:rFonts w:cs="Arial"/>
          <w:lang w:val="es-CO"/>
        </w:rPr>
        <w:t>colisión con algún obstáculo, el sistema reduce una de las tres vidas del usuario</w:t>
      </w:r>
    </w:p>
    <w:p w:rsidR="00F35113" w:rsidRPr="00205FE9" w:rsidRDefault="00F35113" w:rsidP="001C5884">
      <w:pPr>
        <w:ind w:left="720"/>
        <w:rPr>
          <w:rFonts w:ascii="Arial" w:hAnsi="Arial" w:cs="Arial"/>
          <w:lang w:val="es-CO"/>
        </w:rPr>
      </w:pPr>
    </w:p>
    <w:p w:rsidR="00F35113" w:rsidRPr="00205FE9" w:rsidRDefault="00F35113" w:rsidP="00F35113">
      <w:pPr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b/>
          <w:lang w:val="es-CO"/>
        </w:rPr>
        <w:tab/>
      </w:r>
    </w:p>
    <w:p w:rsidR="00F35113" w:rsidRPr="00205FE9" w:rsidRDefault="00F35113" w:rsidP="00F35113">
      <w:pPr>
        <w:ind w:left="720"/>
        <w:rPr>
          <w:rFonts w:ascii="Arial" w:hAnsi="Arial" w:cs="Arial"/>
          <w:lang w:val="es-CO"/>
        </w:rPr>
      </w:pPr>
    </w:p>
    <w:p w:rsidR="00F35113" w:rsidRPr="00205FE9" w:rsidRDefault="00E0032C" w:rsidP="00F35113">
      <w:pPr>
        <w:pStyle w:val="Ttulo1"/>
        <w:rPr>
          <w:lang w:val="es-CO"/>
        </w:rPr>
      </w:pPr>
      <w:r>
        <w:rPr>
          <w:lang w:val="es-CO"/>
        </w:rPr>
        <w:lastRenderedPageBreak/>
        <w:t>Sub</w:t>
      </w:r>
      <w:r w:rsidR="0054412D">
        <w:rPr>
          <w:lang w:val="es-CO"/>
        </w:rPr>
        <w:t>-</w:t>
      </w:r>
      <w:r>
        <w:rPr>
          <w:lang w:val="es-CO"/>
        </w:rPr>
        <w:t>flujos</w:t>
      </w:r>
    </w:p>
    <w:p w:rsidR="00F35113" w:rsidRPr="00205FE9" w:rsidRDefault="00F35113" w:rsidP="00F35113">
      <w:pPr>
        <w:pStyle w:val="Ttulo2"/>
        <w:rPr>
          <w:lang w:val="es-CO"/>
        </w:rPr>
      </w:pPr>
      <w:r w:rsidRPr="00205FE9">
        <w:rPr>
          <w:rFonts w:cs="Arial"/>
          <w:lang w:val="es-CO"/>
        </w:rPr>
        <w:t>El usuario pausa el juego</w:t>
      </w:r>
    </w:p>
    <w:p w:rsidR="00F35113" w:rsidRPr="00205FE9" w:rsidRDefault="00F35113" w:rsidP="00F35113">
      <w:pPr>
        <w:ind w:firstLine="720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>Al pausar el sistema desplegara un menú con dos opciones:</w:t>
      </w:r>
    </w:p>
    <w:p w:rsidR="00F35113" w:rsidRPr="00205FE9" w:rsidRDefault="00F35113" w:rsidP="00F35113">
      <w:pPr>
        <w:rPr>
          <w:rFonts w:ascii="Arial" w:hAnsi="Arial" w:cs="Arial"/>
          <w:lang w:val="es-CO"/>
        </w:rPr>
      </w:pPr>
    </w:p>
    <w:p w:rsidR="00F35113" w:rsidRPr="00205FE9" w:rsidRDefault="00F35113" w:rsidP="00F35113">
      <w:pPr>
        <w:rPr>
          <w:rFonts w:ascii="Arial" w:hAnsi="Arial" w:cs="Arial"/>
          <w:b/>
          <w:lang w:val="es-CO"/>
        </w:rPr>
      </w:pPr>
      <w:r w:rsidRPr="00205FE9">
        <w:rPr>
          <w:rFonts w:ascii="Arial" w:hAnsi="Arial" w:cs="Arial"/>
          <w:lang w:val="es-CO"/>
        </w:rPr>
        <w:tab/>
        <w:t xml:space="preserve">1. </w:t>
      </w:r>
      <w:r w:rsidRPr="00205FE9">
        <w:rPr>
          <w:rFonts w:ascii="Arial" w:hAnsi="Arial" w:cs="Arial"/>
          <w:b/>
          <w:lang w:val="es-CO"/>
        </w:rPr>
        <w:t>Salir del juego</w:t>
      </w:r>
    </w:p>
    <w:p w:rsidR="00F35113" w:rsidRPr="00205FE9" w:rsidRDefault="00F35113" w:rsidP="00F35113">
      <w:pPr>
        <w:ind w:firstLine="720"/>
        <w:rPr>
          <w:rFonts w:ascii="Arial" w:hAnsi="Arial" w:cs="Arial"/>
          <w:b/>
          <w:lang w:val="es-CO"/>
        </w:rPr>
      </w:pPr>
      <w:r w:rsidRPr="00205FE9">
        <w:rPr>
          <w:rFonts w:ascii="Arial" w:hAnsi="Arial" w:cs="Arial"/>
          <w:lang w:val="es-CO"/>
        </w:rPr>
        <w:t xml:space="preserve">El usuario luego de pausar el mini-juego decide salir al menú principal, presionando “Salir”. </w:t>
      </w:r>
    </w:p>
    <w:p w:rsidR="00F35113" w:rsidRPr="00205FE9" w:rsidRDefault="00F35113" w:rsidP="00F35113">
      <w:pPr>
        <w:rPr>
          <w:rFonts w:ascii="Arial" w:hAnsi="Arial" w:cs="Arial"/>
          <w:b/>
          <w:lang w:val="es-CO"/>
        </w:rPr>
      </w:pPr>
      <w:r w:rsidRPr="00205FE9">
        <w:rPr>
          <w:rFonts w:ascii="Arial" w:hAnsi="Arial" w:cs="Arial"/>
          <w:b/>
          <w:lang w:val="es-CO"/>
        </w:rPr>
        <w:tab/>
      </w:r>
    </w:p>
    <w:p w:rsidR="00F35113" w:rsidRPr="00205FE9" w:rsidRDefault="00F35113" w:rsidP="00F35113">
      <w:pPr>
        <w:rPr>
          <w:rFonts w:ascii="Arial" w:hAnsi="Arial" w:cs="Arial"/>
          <w:b/>
          <w:lang w:val="es-CO"/>
        </w:rPr>
      </w:pPr>
      <w:r w:rsidRPr="00205FE9">
        <w:rPr>
          <w:rFonts w:ascii="Arial" w:hAnsi="Arial" w:cs="Arial"/>
          <w:b/>
          <w:lang w:val="es-CO"/>
        </w:rPr>
        <w:tab/>
        <w:t xml:space="preserve">2. Continuar </w:t>
      </w:r>
    </w:p>
    <w:p w:rsidR="00F35113" w:rsidRPr="00205FE9" w:rsidRDefault="00F35113" w:rsidP="00F35113">
      <w:pPr>
        <w:ind w:left="720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>Estando en el menú de pausa de juego el usuario decide continuar el juego, presionando “Continuar”, con lo cual continua el flujo normal del juego</w:t>
      </w:r>
    </w:p>
    <w:p w:rsidR="00F35113" w:rsidRPr="00205FE9" w:rsidRDefault="00F35113" w:rsidP="00F35113">
      <w:pPr>
        <w:rPr>
          <w:rFonts w:ascii="Arial" w:hAnsi="Arial" w:cs="Arial"/>
          <w:lang w:val="es-CO"/>
        </w:rPr>
      </w:pPr>
    </w:p>
    <w:p w:rsidR="003039BA" w:rsidRPr="00205FE9" w:rsidRDefault="0054412D">
      <w:pPr>
        <w:pStyle w:val="Ttulo1"/>
        <w:widowControl/>
        <w:rPr>
          <w:rFonts w:cs="Arial"/>
          <w:lang w:val="es-CO"/>
        </w:rPr>
      </w:pPr>
      <w:r w:rsidRPr="00205FE9">
        <w:rPr>
          <w:rFonts w:cs="Arial"/>
          <w:lang w:val="es-CO"/>
        </w:rPr>
        <w:t>Precondiciones</w:t>
      </w:r>
    </w:p>
    <w:p w:rsidR="00565987" w:rsidRPr="00816863" w:rsidRDefault="003B0141" w:rsidP="003B0141">
      <w:pPr>
        <w:pStyle w:val="Ttulo2"/>
        <w:widowControl/>
        <w:rPr>
          <w:rFonts w:cs="Arial"/>
          <w:b w:val="0"/>
          <w:lang w:val="es-CO"/>
        </w:rPr>
      </w:pPr>
      <w:r w:rsidRPr="00816863">
        <w:rPr>
          <w:rFonts w:cs="Arial"/>
          <w:b w:val="0"/>
          <w:lang w:val="es-CO"/>
        </w:rPr>
        <w:t xml:space="preserve">El usuario debió </w:t>
      </w:r>
      <w:r w:rsidR="006D58B9" w:rsidRPr="00816863">
        <w:rPr>
          <w:rFonts w:cs="Arial"/>
          <w:b w:val="0"/>
          <w:lang w:val="es-CO"/>
        </w:rPr>
        <w:t xml:space="preserve">haber presionado el botón jugar mini-juego </w:t>
      </w:r>
      <w:r w:rsidR="00565987" w:rsidRPr="00816863">
        <w:rPr>
          <w:rFonts w:cs="Arial"/>
          <w:b w:val="0"/>
          <w:lang w:val="es-CO"/>
        </w:rPr>
        <w:t>zancudo volando.</w:t>
      </w:r>
    </w:p>
    <w:p w:rsidR="00033712" w:rsidRPr="00816863" w:rsidRDefault="00565987" w:rsidP="003B0141">
      <w:pPr>
        <w:pStyle w:val="Ttulo2"/>
        <w:widowControl/>
        <w:rPr>
          <w:rFonts w:cs="Arial"/>
          <w:b w:val="0"/>
          <w:lang w:val="es-CO"/>
        </w:rPr>
      </w:pPr>
      <w:r w:rsidRPr="00816863">
        <w:rPr>
          <w:rFonts w:cs="Arial"/>
          <w:b w:val="0"/>
          <w:lang w:val="es-CO"/>
        </w:rPr>
        <w:t xml:space="preserve">Se </w:t>
      </w:r>
      <w:r w:rsidR="00CC66FB" w:rsidRPr="00816863">
        <w:rPr>
          <w:rFonts w:cs="Arial"/>
          <w:b w:val="0"/>
          <w:lang w:val="es-CO"/>
        </w:rPr>
        <w:t>debió</w:t>
      </w:r>
      <w:r w:rsidRPr="00816863">
        <w:rPr>
          <w:rFonts w:cs="Arial"/>
          <w:b w:val="0"/>
          <w:lang w:val="es-CO"/>
        </w:rPr>
        <w:t xml:space="preserve"> haber ganado el mini-juego previo a zancudo volando</w:t>
      </w:r>
      <w:r w:rsidR="003B0141" w:rsidRPr="00816863">
        <w:rPr>
          <w:rFonts w:cs="Arial"/>
          <w:b w:val="0"/>
          <w:lang w:val="es-CO"/>
        </w:rPr>
        <w:t>.</w:t>
      </w:r>
    </w:p>
    <w:p w:rsidR="00033712" w:rsidRPr="00205FE9" w:rsidRDefault="00033712" w:rsidP="00033712">
      <w:pPr>
        <w:rPr>
          <w:rFonts w:ascii="Arial" w:hAnsi="Arial" w:cs="Arial"/>
          <w:lang w:val="es-CO"/>
        </w:rPr>
      </w:pPr>
    </w:p>
    <w:p w:rsidR="003039BA" w:rsidRPr="00205FE9" w:rsidRDefault="00070F24">
      <w:pPr>
        <w:pStyle w:val="Ttulo1"/>
        <w:widowControl/>
        <w:rPr>
          <w:rFonts w:cs="Arial"/>
          <w:lang w:val="es-CO"/>
        </w:rPr>
      </w:pPr>
      <w:r w:rsidRPr="00205FE9">
        <w:rPr>
          <w:rFonts w:cs="Arial"/>
          <w:lang w:val="es-CO"/>
        </w:rPr>
        <w:t xml:space="preserve">Post </w:t>
      </w:r>
      <w:r w:rsidR="0054412D" w:rsidRPr="00205FE9">
        <w:rPr>
          <w:rFonts w:cs="Arial"/>
          <w:lang w:val="es-CO"/>
        </w:rPr>
        <w:t>condiciones</w:t>
      </w:r>
    </w:p>
    <w:p w:rsidR="003039BA" w:rsidRDefault="003B0141" w:rsidP="00092F43">
      <w:pPr>
        <w:pStyle w:val="Ttulo2"/>
        <w:widowControl/>
        <w:rPr>
          <w:rFonts w:cs="Arial"/>
          <w:b w:val="0"/>
          <w:lang w:val="es-CO"/>
        </w:rPr>
      </w:pPr>
      <w:r w:rsidRPr="00816863">
        <w:rPr>
          <w:rFonts w:cs="Arial"/>
          <w:b w:val="0"/>
          <w:lang w:val="es-CO"/>
        </w:rPr>
        <w:t xml:space="preserve">Se logra superar el </w:t>
      </w:r>
      <w:r w:rsidR="00F35113" w:rsidRPr="00816863">
        <w:rPr>
          <w:rFonts w:cs="Arial"/>
          <w:b w:val="0"/>
          <w:lang w:val="es-CO"/>
        </w:rPr>
        <w:t>mini-juego</w:t>
      </w:r>
      <w:r w:rsidR="0054412D" w:rsidRPr="00816863">
        <w:rPr>
          <w:rFonts w:cs="Arial"/>
          <w:b w:val="0"/>
          <w:lang w:val="es-CO"/>
        </w:rPr>
        <w:t xml:space="preserve"> </w:t>
      </w:r>
      <w:r w:rsidR="00CC66FB" w:rsidRPr="00816863">
        <w:rPr>
          <w:rFonts w:cs="Arial"/>
          <w:b w:val="0"/>
          <w:lang w:val="es-CO"/>
        </w:rPr>
        <w:t>zancudo volando</w:t>
      </w:r>
      <w:r w:rsidR="006D58B9" w:rsidRPr="00816863">
        <w:rPr>
          <w:rFonts w:cs="Arial"/>
          <w:b w:val="0"/>
          <w:lang w:val="es-CO"/>
        </w:rPr>
        <w:t>.</w:t>
      </w:r>
    </w:p>
    <w:p w:rsidR="00816863" w:rsidRPr="00816863" w:rsidRDefault="00816863" w:rsidP="00816863">
      <w:pPr>
        <w:rPr>
          <w:lang w:val="es-CO"/>
        </w:rPr>
      </w:pPr>
    </w:p>
    <w:p w:rsidR="003E2AF2" w:rsidRPr="00205FE9" w:rsidRDefault="00B11C47" w:rsidP="003E2AF2">
      <w:pPr>
        <w:pStyle w:val="Ttulo1"/>
        <w:rPr>
          <w:rFonts w:cs="Arial"/>
          <w:lang w:val="es-CO"/>
        </w:rPr>
      </w:pPr>
      <w:r>
        <w:rPr>
          <w:rFonts w:cs="Arial"/>
          <w:lang w:val="es-CO"/>
        </w:rPr>
        <w:t>Requerimientos especiales</w:t>
      </w:r>
    </w:p>
    <w:p w:rsidR="003E2AF2" w:rsidRPr="00205FE9" w:rsidRDefault="003E2AF2" w:rsidP="003E2AF2">
      <w:pPr>
        <w:pStyle w:val="Ttulo2"/>
        <w:widowControl/>
        <w:rPr>
          <w:rFonts w:cs="Arial"/>
          <w:lang w:val="es-CO"/>
        </w:rPr>
      </w:pPr>
      <w:bookmarkStart w:id="4" w:name="_Toc374569180"/>
      <w:bookmarkStart w:id="5" w:name="_Toc423410252"/>
      <w:bookmarkStart w:id="6" w:name="_Toc425054511"/>
      <w:bookmarkStart w:id="7" w:name="_Toc35985167"/>
      <w:r w:rsidRPr="00205FE9">
        <w:rPr>
          <w:rFonts w:cs="Arial"/>
          <w:lang w:val="es-CO"/>
        </w:rPr>
        <w:t>Usabilidad</w:t>
      </w:r>
      <w:bookmarkEnd w:id="4"/>
    </w:p>
    <w:p w:rsidR="004C0961" w:rsidRPr="00205FE9" w:rsidRDefault="004C0961" w:rsidP="00816863">
      <w:pPr>
        <w:ind w:left="720"/>
        <w:jc w:val="both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 xml:space="preserve">El juego debe ser fácil </w:t>
      </w:r>
      <w:r w:rsidR="004E251C" w:rsidRPr="00205FE9">
        <w:rPr>
          <w:rFonts w:ascii="Arial" w:hAnsi="Arial" w:cs="Arial"/>
          <w:lang w:val="es-CO"/>
        </w:rPr>
        <w:t xml:space="preserve">de usar </w:t>
      </w:r>
      <w:r w:rsidR="00C57A95">
        <w:rPr>
          <w:rFonts w:ascii="Arial" w:hAnsi="Arial" w:cs="Arial"/>
          <w:lang w:val="es-CO"/>
        </w:rPr>
        <w:t xml:space="preserve">para la comunidad </w:t>
      </w:r>
      <w:r w:rsidR="004300CA">
        <w:rPr>
          <w:rFonts w:ascii="Arial" w:hAnsi="Arial" w:cs="Arial"/>
          <w:lang w:val="es-CO"/>
        </w:rPr>
        <w:t xml:space="preserve">estudiantil, en colegios y universidades, </w:t>
      </w:r>
      <w:r w:rsidR="00C57A95">
        <w:rPr>
          <w:rFonts w:ascii="Arial" w:hAnsi="Arial" w:cs="Arial"/>
          <w:lang w:val="es-CO"/>
        </w:rPr>
        <w:t>demás personas que estén en la capacidad de interactuar de manera directa un computador</w:t>
      </w:r>
      <w:r w:rsidR="004300CA">
        <w:rPr>
          <w:rFonts w:ascii="Arial" w:hAnsi="Arial" w:cs="Arial"/>
          <w:lang w:val="es-CO"/>
        </w:rPr>
        <w:t xml:space="preserve"> o dispositivo móvil</w:t>
      </w:r>
      <w:r w:rsidR="004E251C" w:rsidRPr="00205FE9">
        <w:rPr>
          <w:rFonts w:ascii="Arial" w:hAnsi="Arial" w:cs="Arial"/>
          <w:lang w:val="es-CO"/>
        </w:rPr>
        <w:t>.</w:t>
      </w:r>
    </w:p>
    <w:bookmarkEnd w:id="5"/>
    <w:bookmarkEnd w:id="6"/>
    <w:bookmarkEnd w:id="7"/>
    <w:p w:rsidR="004E3D16" w:rsidRPr="00205FE9" w:rsidRDefault="004C0961" w:rsidP="004E3D16">
      <w:pPr>
        <w:pStyle w:val="Ttulo2"/>
        <w:rPr>
          <w:lang w:val="es-CO"/>
        </w:rPr>
      </w:pPr>
      <w:r w:rsidRPr="00205FE9">
        <w:rPr>
          <w:lang w:val="es-CO"/>
        </w:rPr>
        <w:t>Compatibilidad</w:t>
      </w:r>
    </w:p>
    <w:p w:rsidR="0032795A" w:rsidRPr="00205FE9" w:rsidRDefault="0032795A" w:rsidP="00816863">
      <w:pPr>
        <w:ind w:left="720"/>
        <w:jc w:val="both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 xml:space="preserve">El juego debe ser compatible con varios sistemas operativos, así como para sistemas de dispositivos  móviles </w:t>
      </w:r>
      <w:r w:rsidR="00535C1C" w:rsidRPr="00205FE9">
        <w:rPr>
          <w:rFonts w:ascii="Arial" w:hAnsi="Arial" w:cs="Arial"/>
          <w:lang w:val="es-CO"/>
        </w:rPr>
        <w:t xml:space="preserve">como android e </w:t>
      </w:r>
      <w:r w:rsidRPr="00205FE9">
        <w:rPr>
          <w:rFonts w:ascii="Arial" w:hAnsi="Arial" w:cs="Arial"/>
          <w:lang w:val="es-CO"/>
        </w:rPr>
        <w:t>IOS.</w:t>
      </w:r>
    </w:p>
    <w:p w:rsidR="0032795A" w:rsidRPr="00205FE9" w:rsidRDefault="0032795A" w:rsidP="0032795A">
      <w:pPr>
        <w:rPr>
          <w:lang w:val="es-CO"/>
        </w:rPr>
      </w:pPr>
    </w:p>
    <w:p w:rsidR="00535C1C" w:rsidRPr="00205FE9" w:rsidRDefault="008567F6" w:rsidP="00535C1C">
      <w:pPr>
        <w:pStyle w:val="Ttulo1"/>
        <w:rPr>
          <w:lang w:val="es-CO"/>
        </w:rPr>
      </w:pPr>
      <w:r>
        <w:rPr>
          <w:lang w:val="es-CO"/>
        </w:rPr>
        <w:t>Información</w:t>
      </w:r>
      <w:r w:rsidR="00C57A95">
        <w:rPr>
          <w:lang w:val="es-CO"/>
        </w:rPr>
        <w:t xml:space="preserve"> adicional</w:t>
      </w:r>
    </w:p>
    <w:p w:rsidR="003E2AF2" w:rsidRPr="00205FE9" w:rsidRDefault="00535C1C" w:rsidP="00816863">
      <w:pPr>
        <w:pStyle w:val="Textoindependiente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 xml:space="preserve">El caso de uso </w:t>
      </w:r>
      <w:r w:rsidR="004E251C" w:rsidRPr="00205FE9">
        <w:rPr>
          <w:rFonts w:ascii="Arial" w:hAnsi="Arial" w:cs="Arial"/>
          <w:lang w:val="es-CO"/>
        </w:rPr>
        <w:t>zancudo volando</w:t>
      </w:r>
      <w:r w:rsidRPr="00205FE9">
        <w:rPr>
          <w:rFonts w:ascii="Arial" w:hAnsi="Arial" w:cs="Arial"/>
          <w:lang w:val="es-CO"/>
        </w:rPr>
        <w:t xml:space="preserve"> es una pequeña parte funcional de un videojuego más grande que es el contenedor de este mini-juego.</w:t>
      </w:r>
    </w:p>
    <w:sectPr w:rsidR="003E2AF2" w:rsidRPr="00205FE9" w:rsidSect="002B0046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6A4" w:rsidRDefault="00E316A4">
      <w:pPr>
        <w:spacing w:line="240" w:lineRule="auto"/>
      </w:pPr>
      <w:r>
        <w:separator/>
      </w:r>
    </w:p>
  </w:endnote>
  <w:endnote w:type="continuationSeparator" w:id="0">
    <w:p w:rsidR="00E316A4" w:rsidRDefault="00E31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72" w:rsidRDefault="00660E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72" w:rsidRDefault="00660E7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72" w:rsidRDefault="00660E72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9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BC6D0E" w:rsidP="00A53BE3">
          <w:pPr>
            <w:jc w:val="center"/>
          </w:pPr>
          <w:r>
            <w:fldChar w:fldCharType="begin"/>
          </w:r>
          <w:r w:rsidR="006A4C92">
            <w:instrText>symbol 211 \f "Symbol" \s 10</w:instrText>
          </w:r>
          <w:r>
            <w:fldChar w:fldCharType="separate"/>
          </w:r>
          <w:r w:rsidR="006A4C92">
            <w:rPr>
              <w:rFonts w:ascii="Symbol" w:hAnsi="Symbol"/>
            </w:rPr>
            <w:t>Ó</w:t>
          </w:r>
          <w:r>
            <w:fldChar w:fldCharType="end"/>
          </w:r>
          <w:r w:rsidR="00A53BE3">
            <w:t xml:space="preserve"> GAMED</w:t>
          </w:r>
          <w:r w:rsidR="006A4C92">
            <w:t xml:space="preserve">, </w:t>
          </w:r>
          <w:r>
            <w:fldChar w:fldCharType="begin"/>
          </w:r>
          <w:r w:rsidR="006A4C92">
            <w:instrText xml:space="preserve"> DATE \@ "yyyy" </w:instrText>
          </w:r>
          <w:r>
            <w:fldChar w:fldCharType="separate"/>
          </w:r>
          <w:r w:rsidR="00A83D7A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jc w:val="right"/>
          </w:pPr>
          <w:r>
            <w:t xml:space="preserve">Page </w:t>
          </w:r>
          <w:r w:rsidR="00BC6D0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BC6D0E">
            <w:rPr>
              <w:rStyle w:val="Nmerodepgina"/>
            </w:rPr>
            <w:fldChar w:fldCharType="separate"/>
          </w:r>
          <w:r w:rsidR="00A83D7A">
            <w:rPr>
              <w:rStyle w:val="Nmerodepgina"/>
              <w:noProof/>
            </w:rPr>
            <w:t>2</w:t>
          </w:r>
          <w:r w:rsidR="00BC6D0E">
            <w:rPr>
              <w:rStyle w:val="Nmerodepgina"/>
            </w:rPr>
            <w:fldChar w:fldCharType="end"/>
          </w:r>
        </w:p>
      </w:tc>
    </w:tr>
  </w:tbl>
  <w:p w:rsidR="006A4C92" w:rsidRDefault="006A4C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6A4" w:rsidRDefault="00E316A4">
      <w:pPr>
        <w:spacing w:line="240" w:lineRule="auto"/>
      </w:pPr>
      <w:r>
        <w:separator/>
      </w:r>
    </w:p>
  </w:footnote>
  <w:footnote w:type="continuationSeparator" w:id="0">
    <w:p w:rsidR="00E316A4" w:rsidRDefault="00E316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72" w:rsidRDefault="00660E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92" w:rsidRDefault="006A4C92">
    <w:pPr>
      <w:rPr>
        <w:sz w:val="24"/>
      </w:rPr>
    </w:pPr>
  </w:p>
  <w:p w:rsidR="006A4C92" w:rsidRDefault="006A4C92">
    <w:pPr>
      <w:pBdr>
        <w:top w:val="single" w:sz="6" w:space="1" w:color="auto"/>
      </w:pBdr>
      <w:rPr>
        <w:sz w:val="24"/>
      </w:rPr>
    </w:pPr>
  </w:p>
  <w:p w:rsidR="001C5AE7" w:rsidRDefault="006A4C92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 w:rsidR="00A53BE3">
      <w:rPr>
        <w:rFonts w:ascii="Arial" w:hAnsi="Arial"/>
        <w:b/>
        <w:sz w:val="36"/>
        <w:lang w:val="es-CO"/>
      </w:rPr>
      <w:t>Desarrollo de videojuego para enseñar medidas de control del Dengue.</w:t>
    </w:r>
  </w:p>
  <w:p w:rsidR="006A4C92" w:rsidRPr="003039BA" w:rsidRDefault="001C5AE7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6A4C92" w:rsidRPr="003039BA" w:rsidRDefault="006A4C92">
    <w:pPr>
      <w:pBdr>
        <w:bottom w:val="single" w:sz="6" w:space="1" w:color="auto"/>
      </w:pBdr>
      <w:jc w:val="right"/>
      <w:rPr>
        <w:sz w:val="24"/>
        <w:lang w:val="es-CO"/>
      </w:rPr>
    </w:pPr>
  </w:p>
  <w:p w:rsidR="006A4C92" w:rsidRPr="003039BA" w:rsidRDefault="006A4C9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E72" w:rsidRDefault="00660E72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92">
      <w:tc>
        <w:tcPr>
          <w:tcW w:w="6379" w:type="dxa"/>
        </w:tcPr>
        <w:p w:rsidR="006A4C92" w:rsidRPr="00A53BE3" w:rsidRDefault="00D27B3F" w:rsidP="00816863">
          <w:pPr>
            <w:rPr>
              <w:lang w:val="es-CO"/>
            </w:rPr>
          </w:pPr>
          <w:r>
            <w:fldChar w:fldCharType="begin"/>
          </w:r>
          <w:r w:rsidRPr="00A40CD7">
            <w:rPr>
              <w:lang w:val="es-CO"/>
            </w:rPr>
            <w:instrText xml:space="preserve">subject  \* Mergeformat </w:instrText>
          </w:r>
          <w:r>
            <w:fldChar w:fldCharType="separate"/>
          </w:r>
          <w:r w:rsidR="00A53BE3" w:rsidRPr="00A53BE3">
            <w:rPr>
              <w:lang w:val="es-CO"/>
            </w:rPr>
            <w:t>Desarrollo de videojuego para enseñar medidas de control del Dengue</w:t>
          </w:r>
          <w:r>
            <w:rPr>
              <w:lang w:val="es-CO"/>
            </w:rPr>
            <w:fldChar w:fldCharType="end"/>
          </w:r>
        </w:p>
      </w:tc>
      <w:tc>
        <w:tcPr>
          <w:tcW w:w="3179" w:type="dxa"/>
        </w:tcPr>
        <w:p w:rsidR="006A4C92" w:rsidRDefault="00A53BE3" w:rsidP="00816863">
          <w:pPr>
            <w:tabs>
              <w:tab w:val="left" w:pos="1135"/>
            </w:tabs>
            <w:spacing w:before="40"/>
            <w:ind w:right="68"/>
          </w:pPr>
          <w:r>
            <w:t>V</w:t>
          </w:r>
          <w:r w:rsidR="00816863">
            <w:t>ersión:           3</w:t>
          </w:r>
          <w:r>
            <w:t>.0</w:t>
          </w:r>
        </w:p>
      </w:tc>
    </w:tr>
    <w:tr w:rsidR="006A4C92">
      <w:tc>
        <w:tcPr>
          <w:tcW w:w="6379" w:type="dxa"/>
        </w:tcPr>
        <w:p w:rsidR="006A4C92" w:rsidRPr="00205FE9" w:rsidRDefault="00D27B3F" w:rsidP="00A40CD7">
          <w:pPr>
            <w:rPr>
              <w:lang w:val="es-ES"/>
            </w:rPr>
          </w:pPr>
          <w:r>
            <w:fldChar w:fldCharType="begin"/>
          </w:r>
          <w:r w:rsidRPr="00A40CD7">
            <w:rPr>
              <w:lang w:val="es-CO"/>
            </w:rPr>
            <w:instrText xml:space="preserve">title  \* Mergeformat </w:instrText>
          </w:r>
          <w:r>
            <w:fldChar w:fldCharType="separate"/>
          </w:r>
          <w:r w:rsidR="00A40CD7">
            <w:fldChar w:fldCharType="begin"/>
          </w:r>
          <w:r w:rsidR="00A40CD7" w:rsidRPr="00A40CD7">
            <w:rPr>
              <w:lang w:val="es-CO"/>
            </w:rPr>
            <w:instrText xml:space="preserve">title  \* Mergeformat </w:instrText>
          </w:r>
          <w:r w:rsidR="00A40CD7">
            <w:fldChar w:fldCharType="separate"/>
          </w:r>
          <w:r w:rsidR="00A40CD7" w:rsidRPr="00A40CD7">
            <w:rPr>
              <w:lang w:val="es-CO"/>
            </w:rPr>
            <w:t>Especificaci</w:t>
          </w:r>
          <w:r w:rsidR="00A40CD7">
            <w:rPr>
              <w:lang w:val="es-CO"/>
            </w:rPr>
            <w:t>ón caso de uso</w:t>
          </w:r>
          <w:r w:rsidR="00A40CD7" w:rsidRPr="00205FE9">
            <w:rPr>
              <w:rFonts w:cs="Arial"/>
              <w:lang w:val="es-CO"/>
            </w:rPr>
            <w:t>:</w:t>
          </w:r>
          <w:r w:rsidR="00A40CD7">
            <w:rPr>
              <w:rFonts w:cs="Arial"/>
              <w:lang w:val="es-CO"/>
            </w:rPr>
            <w:fldChar w:fldCharType="end"/>
          </w:r>
          <w:r w:rsidR="00A53BE3" w:rsidRPr="00205FE9">
            <w:rPr>
              <w:lang w:val="es-ES"/>
            </w:rPr>
            <w:t xml:space="preserve"> Jugar</w:t>
          </w:r>
          <w:r w:rsidR="00205FE9" w:rsidRPr="00205FE9">
            <w:rPr>
              <w:lang w:val="es-ES"/>
            </w:rPr>
            <w:t xml:space="preserve"> </w:t>
          </w:r>
          <w:r w:rsidR="00A53BE3" w:rsidRPr="00205FE9">
            <w:rPr>
              <w:lang w:val="es-ES"/>
            </w:rPr>
            <w:t>mini</w:t>
          </w:r>
          <w:r w:rsidR="00205FE9" w:rsidRPr="00205FE9">
            <w:rPr>
              <w:lang w:val="es-ES"/>
            </w:rPr>
            <w:t>-</w:t>
          </w:r>
          <w:r w:rsidR="00A53BE3" w:rsidRPr="00205FE9">
            <w:rPr>
              <w:lang w:val="es-ES"/>
            </w:rPr>
            <w:t>juego</w:t>
          </w:r>
          <w:r>
            <w:rPr>
              <w:lang w:val="es-ES"/>
            </w:rPr>
            <w:fldChar w:fldCharType="end"/>
          </w:r>
          <w:r w:rsidR="00205FE9" w:rsidRPr="00205FE9">
            <w:rPr>
              <w:lang w:val="es-ES"/>
            </w:rPr>
            <w:t xml:space="preserve"> </w:t>
          </w:r>
          <w:r w:rsidR="00AF6C0E" w:rsidRPr="00205FE9">
            <w:rPr>
              <w:lang w:val="es-ES"/>
            </w:rPr>
            <w:t>zancudo</w:t>
          </w:r>
          <w:r w:rsidR="00205FE9">
            <w:rPr>
              <w:lang w:val="es-ES"/>
            </w:rPr>
            <w:t xml:space="preserve"> </w:t>
          </w:r>
          <w:r w:rsidR="00AF6C0E" w:rsidRPr="00205FE9">
            <w:rPr>
              <w:lang w:val="es-ES"/>
            </w:rPr>
            <w:t>volando</w:t>
          </w:r>
        </w:p>
      </w:tc>
      <w:tc>
        <w:tcPr>
          <w:tcW w:w="3179" w:type="dxa"/>
        </w:tcPr>
        <w:p w:rsidR="006A4C92" w:rsidRDefault="00A53BE3" w:rsidP="00816863">
          <w:r w:rsidRPr="00205FE9">
            <w:rPr>
              <w:lang w:val="es-ES"/>
            </w:rPr>
            <w:t xml:space="preserve"> </w:t>
          </w:r>
          <w:r w:rsidR="00816863">
            <w:t>Fecha</w:t>
          </w:r>
          <w:r>
            <w:t xml:space="preserve">:  </w:t>
          </w:r>
          <w:r w:rsidR="00816863">
            <w:t>07/09</w:t>
          </w:r>
          <w:r w:rsidR="00C2792F">
            <w:t>/2014</w:t>
          </w:r>
        </w:p>
      </w:tc>
    </w:tr>
    <w:tr w:rsidR="006A4C92">
      <w:tc>
        <w:tcPr>
          <w:tcW w:w="9558" w:type="dxa"/>
          <w:gridSpan w:val="2"/>
        </w:tcPr>
        <w:p w:rsidR="006A4C92" w:rsidRPr="00A40CD7" w:rsidRDefault="00A83D7A" w:rsidP="00A53BE3">
          <w:r>
            <w:t>ECU3</w:t>
          </w:r>
          <w:bookmarkStart w:id="8" w:name="_GoBack"/>
          <w:bookmarkEnd w:id="8"/>
        </w:p>
      </w:tc>
    </w:tr>
  </w:tbl>
  <w:p w:rsidR="006A4C92" w:rsidRDefault="006A4C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D3EC19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23060B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33678"/>
    <w:multiLevelType w:val="multilevel"/>
    <w:tmpl w:val="D47AE2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3039BA"/>
    <w:rsid w:val="00033712"/>
    <w:rsid w:val="00052BD0"/>
    <w:rsid w:val="00070F24"/>
    <w:rsid w:val="00073BDC"/>
    <w:rsid w:val="000A1B2A"/>
    <w:rsid w:val="000B273D"/>
    <w:rsid w:val="0011418B"/>
    <w:rsid w:val="001324AB"/>
    <w:rsid w:val="00167022"/>
    <w:rsid w:val="00183C91"/>
    <w:rsid w:val="001C5884"/>
    <w:rsid w:val="001C5AE7"/>
    <w:rsid w:val="002023C3"/>
    <w:rsid w:val="00203152"/>
    <w:rsid w:val="00205FE9"/>
    <w:rsid w:val="002151DD"/>
    <w:rsid w:val="00231B37"/>
    <w:rsid w:val="002A3578"/>
    <w:rsid w:val="002B0046"/>
    <w:rsid w:val="002E3F1D"/>
    <w:rsid w:val="003039BA"/>
    <w:rsid w:val="0032795A"/>
    <w:rsid w:val="00330AC0"/>
    <w:rsid w:val="00356141"/>
    <w:rsid w:val="003A6862"/>
    <w:rsid w:val="003B0141"/>
    <w:rsid w:val="003E2AF2"/>
    <w:rsid w:val="003E5970"/>
    <w:rsid w:val="0041320F"/>
    <w:rsid w:val="00427E19"/>
    <w:rsid w:val="004300CA"/>
    <w:rsid w:val="004569B6"/>
    <w:rsid w:val="00470A80"/>
    <w:rsid w:val="00472197"/>
    <w:rsid w:val="004C0961"/>
    <w:rsid w:val="004C447F"/>
    <w:rsid w:val="004E251C"/>
    <w:rsid w:val="004E3D16"/>
    <w:rsid w:val="004F1A55"/>
    <w:rsid w:val="00511C18"/>
    <w:rsid w:val="00535C1C"/>
    <w:rsid w:val="0054412D"/>
    <w:rsid w:val="00560868"/>
    <w:rsid w:val="00565987"/>
    <w:rsid w:val="005B5829"/>
    <w:rsid w:val="0062603E"/>
    <w:rsid w:val="00660E72"/>
    <w:rsid w:val="00672913"/>
    <w:rsid w:val="00673E0A"/>
    <w:rsid w:val="00696BEC"/>
    <w:rsid w:val="006A2058"/>
    <w:rsid w:val="006A4C92"/>
    <w:rsid w:val="006C5A25"/>
    <w:rsid w:val="006D58B9"/>
    <w:rsid w:val="00705DB4"/>
    <w:rsid w:val="007244D1"/>
    <w:rsid w:val="007332BD"/>
    <w:rsid w:val="00754072"/>
    <w:rsid w:val="00783197"/>
    <w:rsid w:val="007A1439"/>
    <w:rsid w:val="007C3616"/>
    <w:rsid w:val="007C6D51"/>
    <w:rsid w:val="00816863"/>
    <w:rsid w:val="00834DDD"/>
    <w:rsid w:val="00836803"/>
    <w:rsid w:val="00841D90"/>
    <w:rsid w:val="008567F6"/>
    <w:rsid w:val="00894EA6"/>
    <w:rsid w:val="0091516C"/>
    <w:rsid w:val="009A1CA9"/>
    <w:rsid w:val="009C3166"/>
    <w:rsid w:val="00A02286"/>
    <w:rsid w:val="00A362B4"/>
    <w:rsid w:val="00A40CD7"/>
    <w:rsid w:val="00A53BE3"/>
    <w:rsid w:val="00A83D7A"/>
    <w:rsid w:val="00A93AA1"/>
    <w:rsid w:val="00AD3099"/>
    <w:rsid w:val="00AE3CEC"/>
    <w:rsid w:val="00AF6C0E"/>
    <w:rsid w:val="00B11C47"/>
    <w:rsid w:val="00B9683A"/>
    <w:rsid w:val="00BC6D0E"/>
    <w:rsid w:val="00BE121A"/>
    <w:rsid w:val="00BE4D5C"/>
    <w:rsid w:val="00C00EAD"/>
    <w:rsid w:val="00C2792F"/>
    <w:rsid w:val="00C41668"/>
    <w:rsid w:val="00C57A95"/>
    <w:rsid w:val="00C930BB"/>
    <w:rsid w:val="00C942C8"/>
    <w:rsid w:val="00CC66FB"/>
    <w:rsid w:val="00D1001A"/>
    <w:rsid w:val="00D27B3F"/>
    <w:rsid w:val="00DC05F3"/>
    <w:rsid w:val="00E0032C"/>
    <w:rsid w:val="00E26860"/>
    <w:rsid w:val="00E316A4"/>
    <w:rsid w:val="00E6746E"/>
    <w:rsid w:val="00EE5C09"/>
    <w:rsid w:val="00F01749"/>
    <w:rsid w:val="00F06BF3"/>
    <w:rsid w:val="00F20574"/>
    <w:rsid w:val="00F35113"/>
    <w:rsid w:val="00F35BB8"/>
    <w:rsid w:val="00F524B3"/>
    <w:rsid w:val="00F62E96"/>
    <w:rsid w:val="00FF6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DBABEC8-D259-4A4B-8041-54E42DD8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4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B004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B00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B00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B00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B004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B004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00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B004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B004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B0046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B00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B00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2B0046"/>
    <w:pPr>
      <w:ind w:left="900" w:hanging="900"/>
    </w:pPr>
  </w:style>
  <w:style w:type="paragraph" w:styleId="TDC1">
    <w:name w:val="toc 1"/>
    <w:basedOn w:val="Normal"/>
    <w:next w:val="Normal"/>
    <w:semiHidden/>
    <w:rsid w:val="002B00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B00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B00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2B00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2B00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B0046"/>
  </w:style>
  <w:style w:type="paragraph" w:customStyle="1" w:styleId="Paragraph3">
    <w:name w:val="Paragraph3"/>
    <w:basedOn w:val="Normal"/>
    <w:rsid w:val="002B004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004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B0046"/>
    <w:pPr>
      <w:keepLines/>
      <w:spacing w:after="120"/>
    </w:pPr>
  </w:style>
  <w:style w:type="paragraph" w:styleId="Textoindependiente">
    <w:name w:val="Body Text"/>
    <w:basedOn w:val="Normal"/>
    <w:semiHidden/>
    <w:rsid w:val="002B0046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2B0046"/>
    <w:pPr>
      <w:ind w:left="600"/>
    </w:pPr>
  </w:style>
  <w:style w:type="paragraph" w:styleId="TDC5">
    <w:name w:val="toc 5"/>
    <w:basedOn w:val="Normal"/>
    <w:next w:val="Normal"/>
    <w:semiHidden/>
    <w:rsid w:val="002B0046"/>
    <w:pPr>
      <w:ind w:left="800"/>
    </w:pPr>
  </w:style>
  <w:style w:type="paragraph" w:styleId="TDC6">
    <w:name w:val="toc 6"/>
    <w:basedOn w:val="Normal"/>
    <w:next w:val="Normal"/>
    <w:semiHidden/>
    <w:rsid w:val="002B0046"/>
    <w:pPr>
      <w:ind w:left="1000"/>
    </w:pPr>
  </w:style>
  <w:style w:type="paragraph" w:styleId="TDC7">
    <w:name w:val="toc 7"/>
    <w:basedOn w:val="Normal"/>
    <w:next w:val="Normal"/>
    <w:semiHidden/>
    <w:rsid w:val="002B0046"/>
    <w:pPr>
      <w:ind w:left="1200"/>
    </w:pPr>
  </w:style>
  <w:style w:type="paragraph" w:styleId="TDC8">
    <w:name w:val="toc 8"/>
    <w:basedOn w:val="Normal"/>
    <w:next w:val="Normal"/>
    <w:semiHidden/>
    <w:rsid w:val="002B0046"/>
    <w:pPr>
      <w:ind w:left="1400"/>
    </w:pPr>
  </w:style>
  <w:style w:type="paragraph" w:styleId="TDC9">
    <w:name w:val="toc 9"/>
    <w:basedOn w:val="Normal"/>
    <w:next w:val="Normal"/>
    <w:semiHidden/>
    <w:rsid w:val="002B0046"/>
    <w:pPr>
      <w:ind w:left="1600"/>
    </w:pPr>
  </w:style>
  <w:style w:type="paragraph" w:customStyle="1" w:styleId="Bullet1">
    <w:name w:val="Bullet1"/>
    <w:basedOn w:val="Normal"/>
    <w:rsid w:val="002B0046"/>
    <w:pPr>
      <w:ind w:left="720" w:hanging="432"/>
    </w:pPr>
  </w:style>
  <w:style w:type="paragraph" w:customStyle="1" w:styleId="Bullet2">
    <w:name w:val="Bullet2"/>
    <w:basedOn w:val="Normal"/>
    <w:rsid w:val="002B0046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2B004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B0046"/>
    <w:rPr>
      <w:sz w:val="20"/>
      <w:vertAlign w:val="superscript"/>
    </w:rPr>
  </w:style>
  <w:style w:type="paragraph" w:styleId="Textonotapie">
    <w:name w:val="footnote text"/>
    <w:basedOn w:val="Normal"/>
    <w:semiHidden/>
    <w:rsid w:val="002B00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00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0046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2B0046"/>
    <w:rPr>
      <w:i/>
      <w:color w:val="0000FF"/>
    </w:rPr>
  </w:style>
  <w:style w:type="paragraph" w:styleId="Sangradetextonormal">
    <w:name w:val="Body Text Indent"/>
    <w:basedOn w:val="Normal"/>
    <w:semiHidden/>
    <w:rsid w:val="002B00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B00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B0046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7022"/>
    <w:pPr>
      <w:spacing w:after="120"/>
      <w:ind w:left="720"/>
    </w:pPr>
    <w:rPr>
      <w:lang w:val="es-CO"/>
    </w:rPr>
  </w:style>
  <w:style w:type="character" w:styleId="Hipervnculo">
    <w:name w:val="Hyperlink"/>
    <w:basedOn w:val="Fuentedeprrafopredeter"/>
    <w:semiHidden/>
    <w:rsid w:val="002B0046"/>
    <w:rPr>
      <w:color w:val="0000FF"/>
      <w:u w:val="single"/>
    </w:rPr>
  </w:style>
  <w:style w:type="paragraph" w:styleId="NormalWeb">
    <w:name w:val="Normal (Web)"/>
    <w:basedOn w:val="Normal"/>
    <w:semiHidden/>
    <w:rsid w:val="002B00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2B0046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91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6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%20Ocampo\Documents\UNIVERSIDAD\2%20SEMESTRE%202013\Ingenieria%20de%20sofware%201\casos%20de%20uso%20del%20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del sistema</Template>
  <TotalTime>153</TotalTime>
  <Pages>1</Pages>
  <Words>536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José Omar</dc:creator>
  <cp:keywords/>
  <dc:description/>
  <cp:lastModifiedBy>Jose omar colorado</cp:lastModifiedBy>
  <cp:revision>47</cp:revision>
  <cp:lastPrinted>2013-11-20T18:29:00Z</cp:lastPrinted>
  <dcterms:created xsi:type="dcterms:W3CDTF">2014-08-29T02:18:00Z</dcterms:created>
  <dcterms:modified xsi:type="dcterms:W3CDTF">2014-10-06T03:54:00Z</dcterms:modified>
</cp:coreProperties>
</file>