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9BA" w:rsidRPr="005B6552" w:rsidRDefault="00621AE8">
      <w:pPr>
        <w:pStyle w:val="Puesto"/>
        <w:jc w:val="right"/>
        <w:rPr>
          <w:rFonts w:cs="Arial"/>
          <w:lang w:val="es-ES"/>
        </w:rPr>
      </w:pPr>
      <w:r>
        <w:fldChar w:fldCharType="begin"/>
      </w:r>
      <w:r w:rsidRPr="0025778D">
        <w:rPr>
          <w:lang w:val="es-CO"/>
        </w:rPr>
        <w:instrText xml:space="preserve"> SUBJECT  \* MERGEFORMAT </w:instrText>
      </w:r>
      <w:r>
        <w:fldChar w:fldCharType="separate"/>
      </w:r>
      <w:r w:rsidR="00183C91" w:rsidRPr="005B6552">
        <w:rPr>
          <w:lang w:val="es-ES"/>
        </w:rPr>
        <w:t>Desarrollo de videojuego para enseñar medidas de control del Dengue</w:t>
      </w:r>
      <w:r>
        <w:rPr>
          <w:lang w:val="es-ES"/>
        </w:rPr>
        <w:fldChar w:fldCharType="end"/>
      </w:r>
    </w:p>
    <w:p w:rsidR="003039BA" w:rsidRPr="005B6552" w:rsidRDefault="00621AE8">
      <w:pPr>
        <w:pStyle w:val="Puesto"/>
        <w:jc w:val="right"/>
        <w:rPr>
          <w:rFonts w:cs="Arial"/>
          <w:lang w:val="es-ES"/>
        </w:rPr>
      </w:pPr>
      <w:r>
        <w:fldChar w:fldCharType="begin"/>
      </w:r>
      <w:r w:rsidRPr="0025778D">
        <w:rPr>
          <w:lang w:val="es-CO"/>
        </w:rPr>
        <w:instrText xml:space="preserve">title  \* Mergeformat </w:instrText>
      </w:r>
      <w:r>
        <w:fldChar w:fldCharType="separate"/>
      </w:r>
      <w:r w:rsidR="0025778D">
        <w:rPr>
          <w:rFonts w:cs="Arial"/>
          <w:lang w:val="es-ES"/>
        </w:rPr>
        <w:t>Especificación caso de uso</w:t>
      </w:r>
      <w:r w:rsidR="00183C91" w:rsidRPr="005B6552">
        <w:rPr>
          <w:rFonts w:cs="Arial"/>
          <w:lang w:val="es-ES"/>
        </w:rPr>
        <w:t>:</w:t>
      </w:r>
      <w:r>
        <w:rPr>
          <w:rFonts w:cs="Arial"/>
          <w:lang w:val="es-ES"/>
        </w:rPr>
        <w:fldChar w:fldCharType="end"/>
      </w:r>
      <w:r w:rsidR="005B6552">
        <w:rPr>
          <w:rFonts w:cs="Arial"/>
          <w:lang w:val="es-ES"/>
        </w:rPr>
        <w:t xml:space="preserve"> </w:t>
      </w:r>
      <w:r w:rsidR="000A42A1">
        <w:rPr>
          <w:rFonts w:cs="Arial"/>
          <w:lang w:val="es-ES"/>
        </w:rPr>
        <w:t>J</w:t>
      </w:r>
      <w:r w:rsidR="00183C91" w:rsidRPr="005B6552">
        <w:rPr>
          <w:rFonts w:cs="Arial"/>
          <w:lang w:val="es-ES"/>
        </w:rPr>
        <w:t>ugar mini-juego aplastar zancudos</w:t>
      </w:r>
    </w:p>
    <w:p w:rsidR="003039BA" w:rsidRPr="005B6552" w:rsidRDefault="003039BA">
      <w:pPr>
        <w:pStyle w:val="Puesto"/>
        <w:jc w:val="right"/>
        <w:rPr>
          <w:rFonts w:cs="Arial"/>
          <w:lang w:val="es-ES"/>
        </w:rPr>
      </w:pPr>
    </w:p>
    <w:p w:rsidR="003039BA" w:rsidRPr="005B6552" w:rsidRDefault="005B6552">
      <w:pPr>
        <w:pStyle w:val="Puesto"/>
        <w:jc w:val="right"/>
        <w:rPr>
          <w:rFonts w:cs="Arial"/>
          <w:sz w:val="28"/>
          <w:lang w:val="es-ES"/>
        </w:rPr>
      </w:pPr>
      <w:r w:rsidRPr="005B6552">
        <w:rPr>
          <w:rFonts w:cs="Arial"/>
          <w:sz w:val="28"/>
          <w:lang w:val="es-ES"/>
        </w:rPr>
        <w:t>Versión</w:t>
      </w:r>
      <w:r w:rsidR="000A42A1">
        <w:rPr>
          <w:rFonts w:cs="Arial"/>
          <w:sz w:val="28"/>
          <w:lang w:val="es-ES"/>
        </w:rPr>
        <w:t xml:space="preserve"> 3</w:t>
      </w:r>
      <w:r w:rsidR="003039BA" w:rsidRPr="005B6552">
        <w:rPr>
          <w:rFonts w:cs="Arial"/>
          <w:sz w:val="28"/>
          <w:lang w:val="es-ES"/>
        </w:rPr>
        <w:t>.0</w:t>
      </w:r>
    </w:p>
    <w:p w:rsidR="003039BA" w:rsidRPr="005B6552" w:rsidRDefault="003039BA">
      <w:pPr>
        <w:rPr>
          <w:rFonts w:ascii="Arial" w:hAnsi="Arial" w:cs="Arial"/>
          <w:lang w:val="es-ES"/>
        </w:rPr>
      </w:pPr>
    </w:p>
    <w:p w:rsidR="003039BA" w:rsidRPr="005B6552" w:rsidRDefault="003039BA">
      <w:pPr>
        <w:rPr>
          <w:rFonts w:ascii="Arial" w:hAnsi="Arial" w:cs="Arial"/>
          <w:lang w:val="es-ES"/>
        </w:rPr>
      </w:pPr>
    </w:p>
    <w:p w:rsidR="003039BA" w:rsidRPr="005B6552" w:rsidRDefault="003039BA">
      <w:pPr>
        <w:pStyle w:val="Textoindependiente"/>
        <w:rPr>
          <w:rFonts w:ascii="Arial" w:hAnsi="Arial" w:cs="Arial"/>
          <w:lang w:val="es-ES"/>
        </w:rPr>
      </w:pPr>
    </w:p>
    <w:p w:rsidR="003039BA" w:rsidRPr="005B6552" w:rsidRDefault="003039BA">
      <w:pPr>
        <w:pStyle w:val="Textoindependiente"/>
        <w:rPr>
          <w:rFonts w:ascii="Arial" w:hAnsi="Arial" w:cs="Arial"/>
          <w:lang w:val="es-ES"/>
        </w:rPr>
      </w:pPr>
    </w:p>
    <w:p w:rsidR="003039BA" w:rsidRPr="005B6552" w:rsidRDefault="003039BA">
      <w:pPr>
        <w:rPr>
          <w:rFonts w:ascii="Arial" w:hAnsi="Arial" w:cs="Arial"/>
          <w:lang w:val="es-ES"/>
        </w:rPr>
        <w:sectPr w:rsidR="003039BA" w:rsidRPr="005B65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039BA" w:rsidRPr="005B6552" w:rsidRDefault="005B6552">
      <w:pPr>
        <w:pStyle w:val="Puesto"/>
        <w:rPr>
          <w:rFonts w:cs="Arial"/>
          <w:lang w:val="es-ES"/>
        </w:rPr>
      </w:pPr>
      <w:r w:rsidRPr="005B6552">
        <w:rPr>
          <w:rFonts w:cs="Arial"/>
          <w:lang w:val="es-ES"/>
        </w:rPr>
        <w:lastRenderedPageBreak/>
        <w:t>Historial de revisión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39BA" w:rsidRPr="005B6552">
        <w:tc>
          <w:tcPr>
            <w:tcW w:w="2304" w:type="dxa"/>
          </w:tcPr>
          <w:p w:rsidR="003039BA" w:rsidRPr="005B6552" w:rsidRDefault="005B6552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:rsidR="003039BA" w:rsidRPr="005B6552" w:rsidRDefault="005B6552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B6552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:rsidR="003039BA" w:rsidRPr="005B6552" w:rsidRDefault="005B6552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B6552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3039BA" w:rsidRPr="005B6552" w:rsidRDefault="005B6552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B6552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3039BA" w:rsidRPr="005B6552">
        <w:tc>
          <w:tcPr>
            <w:tcW w:w="2304" w:type="dxa"/>
          </w:tcPr>
          <w:p w:rsidR="003039BA" w:rsidRPr="005B6552" w:rsidRDefault="00183C91">
            <w:pPr>
              <w:pStyle w:val="Tabletext"/>
              <w:rPr>
                <w:rFonts w:ascii="Arial" w:hAnsi="Arial" w:cs="Arial"/>
                <w:lang w:val="es-ES"/>
              </w:rPr>
            </w:pPr>
            <w:r w:rsidRPr="005B6552">
              <w:rPr>
                <w:rFonts w:ascii="Arial" w:hAnsi="Arial" w:cs="Arial"/>
                <w:lang w:val="es-ES"/>
              </w:rPr>
              <w:t>30</w:t>
            </w:r>
            <w:r w:rsidR="00A53BE3" w:rsidRPr="005B6552">
              <w:rPr>
                <w:rFonts w:ascii="Arial" w:hAnsi="Arial" w:cs="Arial"/>
                <w:lang w:val="es-ES"/>
              </w:rPr>
              <w:t>/08/2014</w:t>
            </w:r>
          </w:p>
        </w:tc>
        <w:tc>
          <w:tcPr>
            <w:tcW w:w="1152" w:type="dxa"/>
          </w:tcPr>
          <w:p w:rsidR="003039BA" w:rsidRPr="005B6552" w:rsidRDefault="00183C91">
            <w:pPr>
              <w:pStyle w:val="Tabletext"/>
              <w:rPr>
                <w:rFonts w:ascii="Arial" w:hAnsi="Arial" w:cs="Arial"/>
                <w:lang w:val="es-ES"/>
              </w:rPr>
            </w:pPr>
            <w:r w:rsidRPr="005B6552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:rsidR="003039BA" w:rsidRPr="005B6552" w:rsidRDefault="00A53BE3" w:rsidP="0025778D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B6552">
              <w:rPr>
                <w:rFonts w:ascii="Arial" w:hAnsi="Arial" w:cs="Arial"/>
                <w:lang w:val="es-ES"/>
              </w:rPr>
              <w:t xml:space="preserve">Se especificó el caso de uso, su flujo normal, así como </w:t>
            </w:r>
            <w:r w:rsidR="0025778D">
              <w:rPr>
                <w:rFonts w:ascii="Arial" w:hAnsi="Arial" w:cs="Arial"/>
                <w:lang w:val="es-ES"/>
              </w:rPr>
              <w:t xml:space="preserve">flujo </w:t>
            </w:r>
            <w:r w:rsidR="00073BDC" w:rsidRPr="005B6552">
              <w:rPr>
                <w:rFonts w:ascii="Arial" w:hAnsi="Arial" w:cs="Arial"/>
                <w:lang w:val="es-ES"/>
              </w:rPr>
              <w:t xml:space="preserve"> alternativo</w:t>
            </w:r>
            <w:r w:rsidR="0025778D">
              <w:rPr>
                <w:rFonts w:ascii="Arial" w:hAnsi="Arial" w:cs="Arial"/>
                <w:lang w:val="es-ES"/>
              </w:rPr>
              <w:t xml:space="preserve"> y demás especificacio</w:t>
            </w:r>
            <w:r w:rsidR="00472197" w:rsidRPr="005B6552">
              <w:rPr>
                <w:rFonts w:ascii="Arial" w:hAnsi="Arial" w:cs="Arial"/>
                <w:lang w:val="es-ES"/>
              </w:rPr>
              <w:t>n</w:t>
            </w:r>
            <w:r w:rsidR="0025778D">
              <w:rPr>
                <w:rFonts w:ascii="Arial" w:hAnsi="Arial" w:cs="Arial"/>
                <w:lang w:val="es-ES"/>
              </w:rPr>
              <w:t>es</w:t>
            </w:r>
            <w:r w:rsidR="00472197" w:rsidRPr="005B6552">
              <w:rPr>
                <w:rFonts w:ascii="Arial" w:hAnsi="Arial" w:cs="Arial"/>
                <w:lang w:val="es-ES"/>
              </w:rPr>
              <w:t xml:space="preserve"> necesaria</w:t>
            </w:r>
            <w:r w:rsidR="0025778D">
              <w:rPr>
                <w:rFonts w:ascii="Arial" w:hAnsi="Arial" w:cs="Arial"/>
                <w:lang w:val="es-ES"/>
              </w:rPr>
              <w:t>s</w:t>
            </w:r>
            <w:r w:rsidR="004C447F" w:rsidRPr="005B6552">
              <w:rPr>
                <w:rFonts w:ascii="Arial" w:hAnsi="Arial" w:cs="Arial"/>
                <w:lang w:val="es-ES"/>
              </w:rPr>
              <w:t xml:space="preserve"> para el correcto entendimiento </w:t>
            </w:r>
            <w:r w:rsidR="00AD3099" w:rsidRPr="005B6552">
              <w:rPr>
                <w:rFonts w:ascii="Arial" w:hAnsi="Arial" w:cs="Arial"/>
                <w:lang w:val="es-ES"/>
              </w:rPr>
              <w:t>de este.</w:t>
            </w:r>
          </w:p>
        </w:tc>
        <w:tc>
          <w:tcPr>
            <w:tcW w:w="2304" w:type="dxa"/>
          </w:tcPr>
          <w:p w:rsidR="00C2792F" w:rsidRPr="005B6552" w:rsidRDefault="00183C91">
            <w:pPr>
              <w:pStyle w:val="Tabletext"/>
              <w:rPr>
                <w:rFonts w:ascii="Arial" w:hAnsi="Arial" w:cs="Arial"/>
                <w:lang w:val="es-ES"/>
              </w:rPr>
            </w:pPr>
            <w:r w:rsidRPr="005B6552">
              <w:rPr>
                <w:rFonts w:ascii="Arial" w:hAnsi="Arial" w:cs="Arial"/>
                <w:lang w:val="es-ES"/>
              </w:rPr>
              <w:t>Mateo Rincón Estrada</w:t>
            </w:r>
          </w:p>
          <w:p w:rsidR="00C2792F" w:rsidRPr="005B6552" w:rsidRDefault="00C2792F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  <w:tr w:rsidR="003039BA" w:rsidRPr="00B1483E">
        <w:tc>
          <w:tcPr>
            <w:tcW w:w="2304" w:type="dxa"/>
          </w:tcPr>
          <w:p w:rsidR="003039BA" w:rsidRPr="005B6552" w:rsidRDefault="00B1483E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07/09/14</w:t>
            </w:r>
          </w:p>
        </w:tc>
        <w:tc>
          <w:tcPr>
            <w:tcW w:w="1152" w:type="dxa"/>
          </w:tcPr>
          <w:p w:rsidR="003039BA" w:rsidRPr="005B6552" w:rsidRDefault="00B1483E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2.0</w:t>
            </w:r>
          </w:p>
        </w:tc>
        <w:tc>
          <w:tcPr>
            <w:tcW w:w="3744" w:type="dxa"/>
          </w:tcPr>
          <w:p w:rsidR="003039BA" w:rsidRPr="00B1483E" w:rsidRDefault="00B1483E" w:rsidP="00B1483E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B1483E">
              <w:rPr>
                <w:rFonts w:ascii="Arial" w:hAnsi="Arial" w:cs="Arial"/>
                <w:lang w:val="es-ES"/>
              </w:rPr>
              <w:t xml:space="preserve">Se realiza una revisión general del documento, y se realizan cambios en redacción, así como traducción al español de algunos elementos. </w:t>
            </w:r>
          </w:p>
        </w:tc>
        <w:tc>
          <w:tcPr>
            <w:tcW w:w="2304" w:type="dxa"/>
          </w:tcPr>
          <w:p w:rsidR="003039BA" w:rsidRPr="005B6552" w:rsidRDefault="00B1483E">
            <w:pPr>
              <w:pStyle w:val="Tabletext"/>
              <w:rPr>
                <w:rFonts w:ascii="Arial" w:hAnsi="Arial" w:cs="Arial"/>
                <w:lang w:val="es-ES"/>
              </w:rPr>
            </w:pPr>
            <w:r w:rsidRPr="00B1483E">
              <w:rPr>
                <w:rFonts w:ascii="Arial" w:hAnsi="Arial" w:cs="Arial"/>
                <w:lang w:val="es-ES"/>
              </w:rPr>
              <w:t>José Omar</w:t>
            </w:r>
            <w:r>
              <w:rPr>
                <w:rFonts w:ascii="Arial" w:hAnsi="Arial" w:cs="Arial"/>
                <w:lang w:val="es-ES"/>
              </w:rPr>
              <w:t xml:space="preserve"> Colorado Pérez</w:t>
            </w:r>
          </w:p>
        </w:tc>
      </w:tr>
      <w:tr w:rsidR="003039BA" w:rsidRPr="000A42A1">
        <w:tc>
          <w:tcPr>
            <w:tcW w:w="2304" w:type="dxa"/>
          </w:tcPr>
          <w:p w:rsidR="003039BA" w:rsidRPr="005B6552" w:rsidRDefault="000A42A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07/09/14</w:t>
            </w:r>
          </w:p>
        </w:tc>
        <w:tc>
          <w:tcPr>
            <w:tcW w:w="1152" w:type="dxa"/>
          </w:tcPr>
          <w:p w:rsidR="003039BA" w:rsidRPr="005B6552" w:rsidRDefault="000A42A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3.0</w:t>
            </w:r>
          </w:p>
        </w:tc>
        <w:tc>
          <w:tcPr>
            <w:tcW w:w="3744" w:type="dxa"/>
          </w:tcPr>
          <w:p w:rsidR="003039BA" w:rsidRPr="005B6552" w:rsidRDefault="000A42A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Se hizo un ajuste de mayúsculas, se revisó y se ajustó el texto.</w:t>
            </w:r>
          </w:p>
        </w:tc>
        <w:tc>
          <w:tcPr>
            <w:tcW w:w="2304" w:type="dxa"/>
          </w:tcPr>
          <w:p w:rsidR="003039BA" w:rsidRPr="005B6552" w:rsidRDefault="000A42A1">
            <w:pPr>
              <w:pStyle w:val="Tabletext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Daniela Guzmán Bedoya</w:t>
            </w:r>
          </w:p>
        </w:tc>
      </w:tr>
      <w:tr w:rsidR="003039BA" w:rsidRPr="000A42A1">
        <w:tc>
          <w:tcPr>
            <w:tcW w:w="2304" w:type="dxa"/>
          </w:tcPr>
          <w:p w:rsidR="003039BA" w:rsidRPr="005B6552" w:rsidRDefault="003039B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:rsidR="003039BA" w:rsidRPr="005B6552" w:rsidRDefault="003039B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:rsidR="003039BA" w:rsidRPr="005B6552" w:rsidRDefault="003039B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304" w:type="dxa"/>
          </w:tcPr>
          <w:p w:rsidR="003039BA" w:rsidRPr="005B6552" w:rsidRDefault="003039BA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:rsidR="003039BA" w:rsidRPr="005B6552" w:rsidRDefault="003039BA">
      <w:pPr>
        <w:rPr>
          <w:rFonts w:ascii="Arial" w:hAnsi="Arial" w:cs="Arial"/>
          <w:lang w:val="es-ES"/>
        </w:rPr>
      </w:pPr>
    </w:p>
    <w:p w:rsidR="00672913" w:rsidRPr="005B6552" w:rsidRDefault="003039BA" w:rsidP="00672913">
      <w:pPr>
        <w:pStyle w:val="Puesto"/>
        <w:jc w:val="left"/>
        <w:rPr>
          <w:rFonts w:cs="Arial"/>
          <w:lang w:val="es-ES"/>
        </w:rPr>
      </w:pPr>
      <w:r w:rsidRPr="005B6552">
        <w:rPr>
          <w:rFonts w:cs="Arial"/>
          <w:lang w:val="es-ES"/>
        </w:rPr>
        <w:br w:type="page"/>
      </w:r>
    </w:p>
    <w:p w:rsidR="003039BA" w:rsidRPr="005B6552" w:rsidRDefault="00621AE8" w:rsidP="00672913">
      <w:pPr>
        <w:pStyle w:val="Puesto"/>
        <w:rPr>
          <w:rFonts w:cs="Arial"/>
          <w:lang w:val="es-ES"/>
        </w:rPr>
      </w:pPr>
      <w:r>
        <w:lastRenderedPageBreak/>
        <w:fldChar w:fldCharType="begin"/>
      </w:r>
      <w:r w:rsidRPr="0025778D">
        <w:rPr>
          <w:lang w:val="es-CO"/>
        </w:rPr>
        <w:instrText xml:space="preserve">title  \* Mergeformat </w:instrText>
      </w:r>
      <w:r>
        <w:fldChar w:fldCharType="separate"/>
      </w:r>
      <w:r w:rsidR="00B1483E">
        <w:rPr>
          <w:rFonts w:cs="Arial"/>
          <w:lang w:val="es-ES"/>
        </w:rPr>
        <w:t>Especificación caso de uso</w:t>
      </w:r>
      <w:r w:rsidR="00A53BE3" w:rsidRPr="005B6552">
        <w:rPr>
          <w:rFonts w:cs="Arial"/>
          <w:lang w:val="es-ES"/>
        </w:rPr>
        <w:t>:</w:t>
      </w:r>
      <w:r w:rsidR="00183C91" w:rsidRPr="005B6552">
        <w:rPr>
          <w:rFonts w:cs="Arial"/>
          <w:lang w:val="es-ES"/>
        </w:rPr>
        <w:t xml:space="preserve"> </w:t>
      </w:r>
      <w:r w:rsidR="000A42A1">
        <w:rPr>
          <w:rFonts w:cs="Arial"/>
          <w:lang w:val="es-ES"/>
        </w:rPr>
        <w:t>J</w:t>
      </w:r>
      <w:r w:rsidR="00183C91" w:rsidRPr="005B6552">
        <w:rPr>
          <w:rFonts w:cs="Arial"/>
          <w:lang w:val="es-ES"/>
        </w:rPr>
        <w:t>ugar mini-juego aplastar zancudos</w:t>
      </w:r>
      <w:r>
        <w:rPr>
          <w:rFonts w:cs="Arial"/>
          <w:lang w:val="es-ES"/>
        </w:rPr>
        <w:fldChar w:fldCharType="end"/>
      </w:r>
      <w:bookmarkStart w:id="0" w:name="_Toc423410237"/>
      <w:bookmarkStart w:id="1" w:name="_Toc425054503"/>
      <w:bookmarkEnd w:id="0"/>
      <w:bookmarkEnd w:id="1"/>
    </w:p>
    <w:p w:rsidR="003039BA" w:rsidRPr="005B6552" w:rsidRDefault="003039BA" w:rsidP="00167022">
      <w:pPr>
        <w:pStyle w:val="InfoBlue"/>
        <w:rPr>
          <w:rFonts w:ascii="Arial" w:hAnsi="Arial" w:cs="Arial"/>
          <w:lang w:val="es-ES"/>
        </w:rPr>
      </w:pPr>
    </w:p>
    <w:p w:rsidR="003039BA" w:rsidRPr="005B6552" w:rsidRDefault="003039BA" w:rsidP="00167022">
      <w:pPr>
        <w:pStyle w:val="InfoBlue"/>
        <w:rPr>
          <w:rFonts w:ascii="Arial" w:hAnsi="Arial" w:cs="Arial"/>
          <w:lang w:val="es-ES"/>
        </w:rPr>
      </w:pPr>
    </w:p>
    <w:p w:rsidR="00C2792F" w:rsidRPr="005B6552" w:rsidRDefault="005B6552" w:rsidP="00C2792F">
      <w:pPr>
        <w:pStyle w:val="Ttulo1"/>
        <w:rPr>
          <w:rFonts w:cs="Arial"/>
          <w:lang w:val="es-ES"/>
        </w:rPr>
      </w:pPr>
      <w:bookmarkStart w:id="2" w:name="_Toc423410239"/>
      <w:bookmarkStart w:id="3" w:name="_Toc425054505"/>
      <w:r>
        <w:rPr>
          <w:rFonts w:cs="Arial"/>
          <w:lang w:val="es-ES"/>
        </w:rPr>
        <w:t>Breve descripción</w:t>
      </w:r>
      <w:r w:rsidR="00C2792F" w:rsidRPr="005B6552">
        <w:rPr>
          <w:rFonts w:cs="Arial"/>
          <w:lang w:val="es-ES"/>
        </w:rPr>
        <w:tab/>
      </w:r>
    </w:p>
    <w:p w:rsidR="00A93AA1" w:rsidRPr="005B6552" w:rsidRDefault="00A93AA1" w:rsidP="0025778D">
      <w:pPr>
        <w:ind w:left="720"/>
        <w:jc w:val="both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En este caso de uso se describirá el mini-juego matar zancudos y como el usuario va a interactuar con él.</w:t>
      </w:r>
      <w:r w:rsidR="001A1F47">
        <w:rPr>
          <w:rFonts w:ascii="Arial" w:hAnsi="Arial" w:cs="Arial"/>
          <w:lang w:val="es-ES"/>
        </w:rPr>
        <w:t xml:space="preserve"> Este mini-juego consiste en: E</w:t>
      </w:r>
      <w:r w:rsidRPr="005B6552">
        <w:rPr>
          <w:rFonts w:ascii="Arial" w:hAnsi="Arial" w:cs="Arial"/>
          <w:lang w:val="es-ES"/>
        </w:rPr>
        <w:t>l usuario deberá usar como herramienta únicamente la mano para acabar con todos los zancudos que aparezcan en la pantalla</w:t>
      </w:r>
      <w:r w:rsidR="0062603E" w:rsidRPr="005B6552">
        <w:rPr>
          <w:rFonts w:ascii="Arial" w:hAnsi="Arial" w:cs="Arial"/>
          <w:lang w:val="es-ES"/>
        </w:rPr>
        <w:t>, este mini-juego se considera como el escenario inicial o introductorio del videojuego.</w:t>
      </w:r>
    </w:p>
    <w:p w:rsidR="00C2792F" w:rsidRPr="005B6552" w:rsidRDefault="00754072" w:rsidP="00754072">
      <w:pPr>
        <w:ind w:left="720"/>
        <w:jc w:val="both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.</w:t>
      </w:r>
    </w:p>
    <w:bookmarkEnd w:id="2"/>
    <w:bookmarkEnd w:id="3"/>
    <w:p w:rsidR="00167022" w:rsidRPr="005B6552" w:rsidRDefault="005B6552" w:rsidP="00754072">
      <w:pPr>
        <w:pStyle w:val="Ttulo1"/>
        <w:widowControl/>
        <w:rPr>
          <w:rFonts w:cs="Arial"/>
          <w:lang w:val="es-ES"/>
        </w:rPr>
      </w:pPr>
      <w:r>
        <w:rPr>
          <w:rFonts w:cs="Arial"/>
          <w:lang w:val="es-ES"/>
        </w:rPr>
        <w:t>Flujo básico de eventos</w:t>
      </w:r>
    </w:p>
    <w:p w:rsidR="00754072" w:rsidRPr="005B6552" w:rsidRDefault="00754072" w:rsidP="00754072">
      <w:pPr>
        <w:rPr>
          <w:rFonts w:ascii="Arial" w:hAnsi="Arial" w:cs="Arial"/>
          <w:lang w:val="es-ES"/>
        </w:rPr>
      </w:pPr>
    </w:p>
    <w:p w:rsidR="0062603E" w:rsidRPr="005B6552" w:rsidRDefault="0062603E" w:rsidP="0062603E">
      <w:pPr>
        <w:pStyle w:val="Ttulo2"/>
        <w:jc w:val="both"/>
        <w:rPr>
          <w:rFonts w:cs="Arial"/>
          <w:lang w:val="es-ES"/>
        </w:rPr>
      </w:pPr>
      <w:r w:rsidRPr="005B6552">
        <w:rPr>
          <w:rFonts w:cs="Arial"/>
          <w:lang w:val="es-ES"/>
        </w:rPr>
        <w:t>El sistema carga el mini-juego aplastar zancudos</w:t>
      </w:r>
      <w:r w:rsidR="001324AB" w:rsidRPr="005B6552">
        <w:rPr>
          <w:rFonts w:cs="Arial"/>
          <w:lang w:val="es-ES"/>
        </w:rPr>
        <w:t>.</w:t>
      </w:r>
    </w:p>
    <w:p w:rsidR="00E6746E" w:rsidRPr="005B6552" w:rsidRDefault="0062603E" w:rsidP="0062603E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El sistema se encarga de cargar los elementos del escenario correspondiente, tales como zancudos, la herramienta y otros componentes necesarios.</w:t>
      </w:r>
    </w:p>
    <w:p w:rsidR="00167022" w:rsidRPr="005B6552" w:rsidRDefault="0062603E" w:rsidP="00E6746E">
      <w:pPr>
        <w:pStyle w:val="Ttulo2"/>
        <w:jc w:val="both"/>
        <w:rPr>
          <w:rFonts w:cs="Arial"/>
          <w:lang w:val="es-ES"/>
        </w:rPr>
      </w:pPr>
      <w:r w:rsidRPr="005B6552">
        <w:rPr>
          <w:rFonts w:cs="Arial"/>
          <w:lang w:val="es-ES"/>
        </w:rPr>
        <w:t>El usuario presiona click sobre el zancudo.</w:t>
      </w:r>
    </w:p>
    <w:p w:rsidR="00E6746E" w:rsidRPr="005B6552" w:rsidRDefault="001A1F47" w:rsidP="00E6746E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="0062603E" w:rsidRPr="005B6552">
        <w:rPr>
          <w:rFonts w:ascii="Arial" w:hAnsi="Arial" w:cs="Arial"/>
          <w:lang w:val="es-ES"/>
        </w:rPr>
        <w:t xml:space="preserve"> usuario utiliza ya sea el mouse o el t</w:t>
      </w:r>
      <w:r w:rsidR="001324AB" w:rsidRPr="005B6552">
        <w:rPr>
          <w:rFonts w:ascii="Arial" w:hAnsi="Arial" w:cs="Arial"/>
          <w:lang w:val="es-ES"/>
        </w:rPr>
        <w:t>o</w:t>
      </w:r>
      <w:r w:rsidR="0062603E" w:rsidRPr="005B6552">
        <w:rPr>
          <w:rFonts w:ascii="Arial" w:hAnsi="Arial" w:cs="Arial"/>
          <w:lang w:val="es-ES"/>
        </w:rPr>
        <w:t>uch de la pantalla con el fin de hacer referencia sobre el zancudo</w:t>
      </w:r>
      <w:r w:rsidR="00C930BB" w:rsidRPr="005B6552">
        <w:rPr>
          <w:rFonts w:ascii="Arial" w:hAnsi="Arial" w:cs="Arial"/>
          <w:lang w:val="es-ES"/>
        </w:rPr>
        <w:t>.</w:t>
      </w:r>
    </w:p>
    <w:p w:rsidR="00E6746E" w:rsidRPr="005B6552" w:rsidRDefault="00167022" w:rsidP="00E6746E">
      <w:pPr>
        <w:pStyle w:val="Ttulo2"/>
        <w:rPr>
          <w:rFonts w:cs="Arial"/>
          <w:lang w:val="es-ES"/>
        </w:rPr>
      </w:pPr>
      <w:r w:rsidRPr="005B6552">
        <w:rPr>
          <w:rFonts w:cs="Arial"/>
          <w:lang w:val="es-ES"/>
        </w:rPr>
        <w:t xml:space="preserve">El </w:t>
      </w:r>
      <w:r w:rsidR="001324AB" w:rsidRPr="005B6552">
        <w:rPr>
          <w:rFonts w:cs="Arial"/>
          <w:lang w:val="es-ES"/>
        </w:rPr>
        <w:t>sistema verifica el click del usuario.</w:t>
      </w:r>
    </w:p>
    <w:p w:rsidR="00C930BB" w:rsidRPr="005B6552" w:rsidRDefault="001324AB" w:rsidP="00F62E96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 xml:space="preserve">El sistema </w:t>
      </w:r>
      <w:r w:rsidR="00280882" w:rsidRPr="005B6552">
        <w:rPr>
          <w:rFonts w:ascii="Arial" w:hAnsi="Arial" w:cs="Arial"/>
          <w:lang w:val="es-ES"/>
        </w:rPr>
        <w:t xml:space="preserve">verifica </w:t>
      </w:r>
      <w:r w:rsidRPr="005B6552">
        <w:rPr>
          <w:rFonts w:ascii="Arial" w:hAnsi="Arial" w:cs="Arial"/>
          <w:lang w:val="es-ES"/>
        </w:rPr>
        <w:t>si el click que presiono el usuario logro hacer contacto con algún zancudo</w:t>
      </w:r>
      <w:r w:rsidR="00C930BB" w:rsidRPr="005B6552">
        <w:rPr>
          <w:rFonts w:ascii="Arial" w:hAnsi="Arial" w:cs="Arial"/>
          <w:lang w:val="es-ES"/>
        </w:rPr>
        <w:t>.</w:t>
      </w:r>
    </w:p>
    <w:p w:rsidR="003B0141" w:rsidRDefault="007A1439" w:rsidP="0052238F">
      <w:pPr>
        <w:pStyle w:val="Ttulo2"/>
        <w:rPr>
          <w:rFonts w:cs="Arial"/>
          <w:lang w:val="es-ES"/>
        </w:rPr>
      </w:pPr>
      <w:r w:rsidRPr="005B6552">
        <w:rPr>
          <w:rFonts w:cs="Arial"/>
          <w:lang w:val="es-ES"/>
        </w:rPr>
        <w:t>El sistema verifica el número de puntos</w:t>
      </w:r>
    </w:p>
    <w:p w:rsidR="000A42A1" w:rsidRPr="000A42A1" w:rsidRDefault="000A42A1" w:rsidP="000A42A1">
      <w:pPr>
        <w:ind w:left="720"/>
        <w:rPr>
          <w:rFonts w:ascii="Arial" w:hAnsi="Arial" w:cs="Arial"/>
          <w:b/>
          <w:lang w:val="es-ES"/>
        </w:rPr>
      </w:pPr>
      <w:r w:rsidRPr="000A42A1">
        <w:rPr>
          <w:rFonts w:ascii="Arial" w:hAnsi="Arial" w:cs="Arial"/>
          <w:lang w:val="es-ES"/>
        </w:rPr>
        <w:t>El sistema se encarga de verificar los puntos ganados. Si aún no se obtiene el máximo de puntos se pasara de nuevo al paso 2.2.</w:t>
      </w:r>
    </w:p>
    <w:p w:rsidR="00BE121A" w:rsidRPr="005B6552" w:rsidRDefault="00BE121A" w:rsidP="00BE121A">
      <w:pPr>
        <w:pStyle w:val="Ttulo2"/>
        <w:rPr>
          <w:rFonts w:cs="Arial"/>
          <w:lang w:val="es-ES"/>
        </w:rPr>
      </w:pPr>
      <w:r w:rsidRPr="005B6552">
        <w:rPr>
          <w:rFonts w:cs="Arial"/>
          <w:lang w:val="es-ES"/>
        </w:rPr>
        <w:t>El sistema finaliza el mini</w:t>
      </w:r>
      <w:r w:rsidR="001324AB" w:rsidRPr="005B6552">
        <w:rPr>
          <w:rFonts w:cs="Arial"/>
          <w:lang w:val="es-ES"/>
        </w:rPr>
        <w:t>-</w:t>
      </w:r>
      <w:r w:rsidRPr="005B6552">
        <w:rPr>
          <w:rFonts w:cs="Arial"/>
          <w:lang w:val="es-ES"/>
        </w:rPr>
        <w:t>juego</w:t>
      </w:r>
    </w:p>
    <w:p w:rsidR="00BE121A" w:rsidRPr="005B6552" w:rsidRDefault="00BE121A" w:rsidP="00BE121A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El usuario supera todos los niveles y obtiene la bonificación según el desempeño en el juego.</w:t>
      </w:r>
    </w:p>
    <w:p w:rsidR="00BE121A" w:rsidRPr="005B6552" w:rsidRDefault="00BE121A" w:rsidP="00BE121A">
      <w:pPr>
        <w:ind w:left="720"/>
        <w:rPr>
          <w:rFonts w:ascii="Arial" w:hAnsi="Arial" w:cs="Arial"/>
          <w:b/>
          <w:lang w:val="es-ES"/>
        </w:rPr>
      </w:pPr>
    </w:p>
    <w:p w:rsidR="003039BA" w:rsidRPr="005B6552" w:rsidRDefault="005B6552">
      <w:pPr>
        <w:pStyle w:val="Ttulo1"/>
        <w:rPr>
          <w:rFonts w:cs="Arial"/>
          <w:lang w:val="es-ES"/>
        </w:rPr>
      </w:pPr>
      <w:r>
        <w:rPr>
          <w:rFonts w:cs="Arial"/>
          <w:lang w:val="es-ES"/>
        </w:rPr>
        <w:t>Flujo alternativo</w:t>
      </w:r>
    </w:p>
    <w:p w:rsidR="003039BA" w:rsidRPr="005B6552" w:rsidRDefault="003039BA" w:rsidP="007C3616">
      <w:pPr>
        <w:pStyle w:val="InfoBlue"/>
        <w:ind w:left="0"/>
        <w:rPr>
          <w:rFonts w:ascii="Arial" w:hAnsi="Arial" w:cs="Arial"/>
          <w:b/>
          <w:lang w:val="es-ES"/>
        </w:rPr>
      </w:pPr>
    </w:p>
    <w:p w:rsidR="00841D90" w:rsidRPr="00803B2A" w:rsidRDefault="00C41668" w:rsidP="00841D90">
      <w:pPr>
        <w:pStyle w:val="Ttulo2"/>
        <w:jc w:val="both"/>
        <w:rPr>
          <w:rFonts w:cs="Arial"/>
          <w:lang w:val="es-ES"/>
        </w:rPr>
      </w:pPr>
      <w:r w:rsidRPr="005B6552">
        <w:rPr>
          <w:rFonts w:cs="Arial"/>
          <w:lang w:val="es-ES"/>
        </w:rPr>
        <w:t>&lt;</w:t>
      </w:r>
      <w:r w:rsidR="007C6D51" w:rsidRPr="005B6552">
        <w:rPr>
          <w:rFonts w:cs="Arial"/>
          <w:lang w:val="es-ES"/>
        </w:rPr>
        <w:t>2.3</w:t>
      </w:r>
      <w:r w:rsidRPr="005B6552">
        <w:rPr>
          <w:rFonts w:cs="Arial"/>
          <w:lang w:val="es-ES"/>
        </w:rPr>
        <w:t>&gt;</w:t>
      </w:r>
      <w:r w:rsidR="007C6D51" w:rsidRPr="005B6552">
        <w:rPr>
          <w:rFonts w:cs="Arial"/>
          <w:lang w:val="es-ES"/>
        </w:rPr>
        <w:t>El sistema verifica el click del usuario</w:t>
      </w:r>
    </w:p>
    <w:p w:rsidR="007C6D51" w:rsidRPr="005B6552" w:rsidRDefault="007C6D51" w:rsidP="007C6D51">
      <w:pPr>
        <w:pStyle w:val="Ttulo3"/>
        <w:widowControl/>
        <w:rPr>
          <w:rFonts w:cs="Arial"/>
          <w:lang w:val="es-ES"/>
        </w:rPr>
      </w:pPr>
      <w:r w:rsidRPr="005B6552">
        <w:rPr>
          <w:rFonts w:cs="Arial"/>
          <w:lang w:val="es-ES"/>
        </w:rPr>
        <w:t>Si el usuario al hacer click logro hacer contacto con un zancudo, el sistema registrara los puntos.</w:t>
      </w:r>
    </w:p>
    <w:p w:rsidR="00033712" w:rsidRPr="005B6552" w:rsidRDefault="00033712" w:rsidP="007C6D51">
      <w:pPr>
        <w:rPr>
          <w:rFonts w:ascii="Arial" w:hAnsi="Arial" w:cs="Arial"/>
          <w:lang w:val="es-ES"/>
        </w:rPr>
      </w:pPr>
    </w:p>
    <w:p w:rsidR="003E2AF2" w:rsidRPr="005B6552" w:rsidRDefault="003E2AF2" w:rsidP="00641278">
      <w:pPr>
        <w:pStyle w:val="Ttulo2"/>
        <w:rPr>
          <w:rFonts w:cs="Arial"/>
          <w:b w:val="0"/>
          <w:lang w:val="es-ES"/>
        </w:rPr>
      </w:pPr>
      <w:r w:rsidRPr="005B6552">
        <w:rPr>
          <w:rFonts w:cs="Arial"/>
          <w:lang w:val="es-ES"/>
        </w:rPr>
        <w:t>&lt;2.</w:t>
      </w:r>
      <w:r w:rsidR="007C6D51" w:rsidRPr="005B6552">
        <w:rPr>
          <w:rFonts w:cs="Arial"/>
          <w:lang w:val="es-ES"/>
        </w:rPr>
        <w:t>4</w:t>
      </w:r>
      <w:r w:rsidRPr="005B6552">
        <w:rPr>
          <w:rFonts w:cs="Arial"/>
          <w:lang w:val="es-ES"/>
        </w:rPr>
        <w:t>&gt;</w:t>
      </w:r>
      <w:r w:rsidR="00641278" w:rsidRPr="005B6552">
        <w:rPr>
          <w:rFonts w:cs="Arial"/>
          <w:lang w:val="es-ES"/>
        </w:rPr>
        <w:t>El sistema verifica el número de puntos</w:t>
      </w:r>
    </w:p>
    <w:p w:rsidR="007C3616" w:rsidRPr="005B6552" w:rsidRDefault="007C6D51" w:rsidP="007C6D51">
      <w:pPr>
        <w:pStyle w:val="Ttulo3"/>
        <w:rPr>
          <w:rFonts w:cs="Arial"/>
          <w:lang w:val="es-ES"/>
        </w:rPr>
      </w:pPr>
      <w:r w:rsidRPr="005B6552">
        <w:rPr>
          <w:rFonts w:cs="Arial"/>
          <w:lang w:val="es-ES"/>
        </w:rPr>
        <w:t>El sistema verifica los puntos, en caso de haber obtenido el máximo de puntos posibles se pasara al paso 2.5</w:t>
      </w:r>
      <w:r w:rsidR="00803B2A">
        <w:rPr>
          <w:rFonts w:cs="Arial"/>
          <w:lang w:val="es-ES"/>
        </w:rPr>
        <w:t>.</w:t>
      </w:r>
    </w:p>
    <w:p w:rsidR="00F35113" w:rsidRPr="005B6552" w:rsidRDefault="00F35113" w:rsidP="001C5884">
      <w:pPr>
        <w:ind w:left="720"/>
        <w:rPr>
          <w:rFonts w:ascii="Arial" w:hAnsi="Arial" w:cs="Arial"/>
          <w:lang w:val="es-ES"/>
        </w:rPr>
      </w:pPr>
    </w:p>
    <w:p w:rsidR="00F35113" w:rsidRPr="005B6552" w:rsidRDefault="00F35113" w:rsidP="00F35113">
      <w:pPr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b/>
          <w:lang w:val="es-ES"/>
        </w:rPr>
        <w:tab/>
      </w:r>
    </w:p>
    <w:p w:rsidR="00F35113" w:rsidRDefault="00F35113" w:rsidP="00F35113">
      <w:pPr>
        <w:ind w:left="720"/>
        <w:rPr>
          <w:rFonts w:ascii="Arial" w:hAnsi="Arial" w:cs="Arial"/>
          <w:lang w:val="es-ES"/>
        </w:rPr>
      </w:pPr>
    </w:p>
    <w:p w:rsidR="00803B2A" w:rsidRPr="005B6552" w:rsidRDefault="00803B2A" w:rsidP="00F35113">
      <w:pPr>
        <w:ind w:left="720"/>
        <w:rPr>
          <w:rFonts w:ascii="Arial" w:hAnsi="Arial" w:cs="Arial"/>
          <w:lang w:val="es-ES"/>
        </w:rPr>
      </w:pPr>
    </w:p>
    <w:p w:rsidR="00F35113" w:rsidRPr="005B6552" w:rsidRDefault="00803B2A" w:rsidP="00F35113">
      <w:pPr>
        <w:pStyle w:val="Ttulo1"/>
        <w:rPr>
          <w:lang w:val="es-ES"/>
        </w:rPr>
      </w:pPr>
      <w:r>
        <w:rPr>
          <w:lang w:val="es-ES"/>
        </w:rPr>
        <w:lastRenderedPageBreak/>
        <w:t>Sub-Flujos</w:t>
      </w:r>
    </w:p>
    <w:p w:rsidR="00F35113" w:rsidRPr="005B6552" w:rsidRDefault="00F35113" w:rsidP="00F35113">
      <w:pPr>
        <w:pStyle w:val="Ttulo2"/>
        <w:rPr>
          <w:lang w:val="es-ES"/>
        </w:rPr>
      </w:pPr>
      <w:r w:rsidRPr="005B6552">
        <w:rPr>
          <w:rFonts w:cs="Arial"/>
          <w:lang w:val="es-ES"/>
        </w:rPr>
        <w:t>El usuario pausa el juego</w:t>
      </w:r>
    </w:p>
    <w:p w:rsidR="00F35113" w:rsidRPr="005B6552" w:rsidRDefault="00F35113" w:rsidP="00F35113">
      <w:pPr>
        <w:ind w:firstLine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Al pausar</w:t>
      </w:r>
      <w:r w:rsidR="00D15D03">
        <w:rPr>
          <w:rFonts w:ascii="Arial" w:hAnsi="Arial" w:cs="Arial"/>
          <w:lang w:val="es-ES"/>
        </w:rPr>
        <w:t>,</w:t>
      </w:r>
      <w:r w:rsidRPr="005B6552">
        <w:rPr>
          <w:rFonts w:ascii="Arial" w:hAnsi="Arial" w:cs="Arial"/>
          <w:lang w:val="es-ES"/>
        </w:rPr>
        <w:t xml:space="preserve"> el sistema desplegara un menú con dos opciones:</w:t>
      </w:r>
    </w:p>
    <w:p w:rsidR="00F35113" w:rsidRPr="005B6552" w:rsidRDefault="00F35113" w:rsidP="00F35113">
      <w:pPr>
        <w:rPr>
          <w:rFonts w:ascii="Arial" w:hAnsi="Arial" w:cs="Arial"/>
          <w:lang w:val="es-ES"/>
        </w:rPr>
      </w:pPr>
    </w:p>
    <w:p w:rsidR="00F35113" w:rsidRPr="005B6552" w:rsidRDefault="00F35113" w:rsidP="00F35113">
      <w:pPr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lang w:val="es-ES"/>
        </w:rPr>
        <w:tab/>
        <w:t xml:space="preserve">1. </w:t>
      </w:r>
      <w:r w:rsidRPr="005B6552">
        <w:rPr>
          <w:rFonts w:ascii="Arial" w:hAnsi="Arial" w:cs="Arial"/>
          <w:b/>
          <w:lang w:val="es-ES"/>
        </w:rPr>
        <w:t>Salir del juego</w:t>
      </w:r>
    </w:p>
    <w:p w:rsidR="00F35113" w:rsidRPr="005B6552" w:rsidRDefault="00F35113" w:rsidP="00F35113">
      <w:pPr>
        <w:ind w:firstLine="720"/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lang w:val="es-ES"/>
        </w:rPr>
        <w:t xml:space="preserve">El usuario luego de pausar el mini-juego decide salir al menú principal, presionando “Salir”. </w:t>
      </w:r>
    </w:p>
    <w:p w:rsidR="00F35113" w:rsidRPr="005B6552" w:rsidRDefault="00F35113" w:rsidP="00F35113">
      <w:pPr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b/>
          <w:lang w:val="es-ES"/>
        </w:rPr>
        <w:tab/>
      </w:r>
    </w:p>
    <w:p w:rsidR="00F35113" w:rsidRPr="005B6552" w:rsidRDefault="00F35113" w:rsidP="00F35113">
      <w:pPr>
        <w:rPr>
          <w:rFonts w:ascii="Arial" w:hAnsi="Arial" w:cs="Arial"/>
          <w:b/>
          <w:lang w:val="es-ES"/>
        </w:rPr>
      </w:pPr>
      <w:r w:rsidRPr="005B6552">
        <w:rPr>
          <w:rFonts w:ascii="Arial" w:hAnsi="Arial" w:cs="Arial"/>
          <w:b/>
          <w:lang w:val="es-ES"/>
        </w:rPr>
        <w:tab/>
        <w:t xml:space="preserve">2. Continuar </w:t>
      </w:r>
    </w:p>
    <w:p w:rsidR="00D376BB" w:rsidRPr="005B6552" w:rsidRDefault="00D376BB" w:rsidP="00D376BB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Estando en el menú de pausa de juego el usuario decide continuar el juego, presionando “Continuar”, con lo cual continua el flujo normal del juego</w:t>
      </w:r>
      <w:r>
        <w:rPr>
          <w:rFonts w:ascii="Arial" w:hAnsi="Arial" w:cs="Arial"/>
          <w:lang w:val="es-ES"/>
        </w:rPr>
        <w:t>.</w:t>
      </w:r>
    </w:p>
    <w:p w:rsidR="00F35113" w:rsidRPr="005B6552" w:rsidRDefault="00F35113" w:rsidP="00F35113">
      <w:pPr>
        <w:rPr>
          <w:rFonts w:ascii="Arial" w:hAnsi="Arial" w:cs="Arial"/>
          <w:lang w:val="es-ES"/>
        </w:rPr>
      </w:pPr>
    </w:p>
    <w:p w:rsidR="003039BA" w:rsidRPr="005B6552" w:rsidRDefault="00803B2A">
      <w:pPr>
        <w:pStyle w:val="Ttulo1"/>
        <w:widowControl/>
        <w:rPr>
          <w:rFonts w:cs="Arial"/>
          <w:lang w:val="es-ES"/>
        </w:rPr>
      </w:pPr>
      <w:r>
        <w:rPr>
          <w:rFonts w:cs="Arial"/>
          <w:lang w:val="es-ES"/>
        </w:rPr>
        <w:t>Precondiciones</w:t>
      </w:r>
    </w:p>
    <w:p w:rsidR="00033712" w:rsidRPr="00AF3A67" w:rsidRDefault="003B0141" w:rsidP="003B0141">
      <w:pPr>
        <w:pStyle w:val="Ttulo2"/>
        <w:widowControl/>
        <w:rPr>
          <w:rFonts w:cs="Arial"/>
          <w:b w:val="0"/>
          <w:lang w:val="es-ES"/>
        </w:rPr>
      </w:pPr>
      <w:r w:rsidRPr="00AF3A67">
        <w:rPr>
          <w:rFonts w:cs="Arial"/>
          <w:b w:val="0"/>
          <w:lang w:val="es-ES"/>
        </w:rPr>
        <w:t xml:space="preserve">El usuario debió </w:t>
      </w:r>
      <w:r w:rsidR="006D58B9" w:rsidRPr="00AF3A67">
        <w:rPr>
          <w:rFonts w:cs="Arial"/>
          <w:b w:val="0"/>
          <w:lang w:val="es-ES"/>
        </w:rPr>
        <w:t>haber presionado el botón jugar mini-juego aplastar zancudos</w:t>
      </w:r>
      <w:r w:rsidRPr="00AF3A67">
        <w:rPr>
          <w:rFonts w:cs="Arial"/>
          <w:b w:val="0"/>
          <w:lang w:val="es-ES"/>
        </w:rPr>
        <w:t>.</w:t>
      </w:r>
    </w:p>
    <w:p w:rsidR="00033712" w:rsidRPr="005B6552" w:rsidRDefault="00033712" w:rsidP="00033712">
      <w:pPr>
        <w:rPr>
          <w:rFonts w:ascii="Arial" w:hAnsi="Arial" w:cs="Arial"/>
          <w:lang w:val="es-ES"/>
        </w:rPr>
      </w:pPr>
    </w:p>
    <w:p w:rsidR="003039BA" w:rsidRPr="005B6552" w:rsidRDefault="00803B2A">
      <w:pPr>
        <w:pStyle w:val="Ttulo1"/>
        <w:widowControl/>
        <w:rPr>
          <w:rFonts w:cs="Arial"/>
          <w:lang w:val="es-ES"/>
        </w:rPr>
      </w:pPr>
      <w:r>
        <w:rPr>
          <w:rFonts w:cs="Arial"/>
          <w:lang w:val="es-ES"/>
        </w:rPr>
        <w:t>Pos</w:t>
      </w:r>
      <w:r w:rsidR="00D15D03">
        <w:rPr>
          <w:rFonts w:cs="Arial"/>
          <w:lang w:val="es-ES"/>
        </w:rPr>
        <w:t>t</w:t>
      </w:r>
      <w:r w:rsidR="001A1F47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condiciones</w:t>
      </w:r>
    </w:p>
    <w:p w:rsidR="003039BA" w:rsidRPr="00AF3A67" w:rsidRDefault="003B0141" w:rsidP="00092F43">
      <w:pPr>
        <w:pStyle w:val="Ttulo2"/>
        <w:widowControl/>
        <w:rPr>
          <w:rFonts w:cs="Arial"/>
          <w:b w:val="0"/>
          <w:lang w:val="es-ES"/>
        </w:rPr>
      </w:pPr>
      <w:r w:rsidRPr="00AF3A67">
        <w:rPr>
          <w:rFonts w:cs="Arial"/>
          <w:b w:val="0"/>
          <w:lang w:val="es-ES"/>
        </w:rPr>
        <w:t xml:space="preserve">Se logra superar el </w:t>
      </w:r>
      <w:r w:rsidR="00F35113" w:rsidRPr="00AF3A67">
        <w:rPr>
          <w:rFonts w:cs="Arial"/>
          <w:b w:val="0"/>
          <w:lang w:val="es-ES"/>
        </w:rPr>
        <w:t>mini-juego</w:t>
      </w:r>
      <w:r w:rsidR="00803B2A" w:rsidRPr="00AF3A67">
        <w:rPr>
          <w:rFonts w:cs="Arial"/>
          <w:b w:val="0"/>
          <w:lang w:val="es-ES"/>
        </w:rPr>
        <w:t xml:space="preserve"> </w:t>
      </w:r>
      <w:r w:rsidR="00F35113" w:rsidRPr="00AF3A67">
        <w:rPr>
          <w:rFonts w:cs="Arial"/>
          <w:b w:val="0"/>
          <w:lang w:val="es-ES"/>
        </w:rPr>
        <w:t>aplastar zancudo</w:t>
      </w:r>
      <w:r w:rsidR="006D58B9" w:rsidRPr="00AF3A67">
        <w:rPr>
          <w:rFonts w:cs="Arial"/>
          <w:b w:val="0"/>
          <w:lang w:val="es-ES"/>
        </w:rPr>
        <w:t>.</w:t>
      </w:r>
    </w:p>
    <w:p w:rsidR="00803B2A" w:rsidRPr="00803B2A" w:rsidRDefault="00803B2A" w:rsidP="00803B2A">
      <w:pPr>
        <w:rPr>
          <w:lang w:val="es-ES"/>
        </w:rPr>
      </w:pPr>
    </w:p>
    <w:p w:rsidR="003E2AF2" w:rsidRPr="005B6552" w:rsidRDefault="00803B2A" w:rsidP="003E2AF2">
      <w:pPr>
        <w:pStyle w:val="Ttulo1"/>
        <w:rPr>
          <w:rFonts w:cs="Arial"/>
          <w:lang w:val="es-ES"/>
        </w:rPr>
      </w:pPr>
      <w:r>
        <w:rPr>
          <w:rFonts w:cs="Arial"/>
          <w:lang w:val="es-ES"/>
        </w:rPr>
        <w:t>Requerimientos especiales</w:t>
      </w:r>
    </w:p>
    <w:p w:rsidR="003E2AF2" w:rsidRPr="005B6552" w:rsidRDefault="003E2AF2" w:rsidP="001A1F47">
      <w:pPr>
        <w:pStyle w:val="Ttulo2"/>
        <w:widowControl/>
        <w:jc w:val="both"/>
        <w:rPr>
          <w:rFonts w:cs="Arial"/>
          <w:lang w:val="es-ES"/>
        </w:rPr>
      </w:pPr>
      <w:bookmarkStart w:id="4" w:name="_Toc374569180"/>
      <w:bookmarkStart w:id="5" w:name="_Toc423410252"/>
      <w:bookmarkStart w:id="6" w:name="_Toc425054511"/>
      <w:bookmarkStart w:id="7" w:name="_Toc35985167"/>
      <w:r w:rsidRPr="005B6552">
        <w:rPr>
          <w:rFonts w:cs="Arial"/>
          <w:lang w:val="es-ES"/>
        </w:rPr>
        <w:t>Usabilidad</w:t>
      </w:r>
      <w:bookmarkEnd w:id="4"/>
    </w:p>
    <w:p w:rsidR="004C0961" w:rsidRPr="005B6552" w:rsidRDefault="004C0961" w:rsidP="001A1F47">
      <w:pPr>
        <w:ind w:left="720"/>
        <w:jc w:val="both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 xml:space="preserve">El juego debe ser fácil </w:t>
      </w:r>
      <w:r w:rsidR="00A6504B">
        <w:rPr>
          <w:rFonts w:ascii="Arial" w:hAnsi="Arial" w:cs="Arial"/>
          <w:lang w:val="es-ES"/>
        </w:rPr>
        <w:t>de usar por personas de la comunidad académica, y personas que estén en la capacidad de interactuar directamente con un computador.</w:t>
      </w:r>
    </w:p>
    <w:bookmarkEnd w:id="5"/>
    <w:bookmarkEnd w:id="6"/>
    <w:bookmarkEnd w:id="7"/>
    <w:p w:rsidR="004C0961" w:rsidRPr="005B6552" w:rsidRDefault="004C0961" w:rsidP="004E3D16">
      <w:pPr>
        <w:pStyle w:val="Ttulo2"/>
        <w:rPr>
          <w:lang w:val="es-ES"/>
        </w:rPr>
      </w:pPr>
      <w:r w:rsidRPr="005B6552">
        <w:rPr>
          <w:lang w:val="es-ES"/>
        </w:rPr>
        <w:t>Rendimiento</w:t>
      </w:r>
    </w:p>
    <w:p w:rsidR="0032795A" w:rsidRPr="005B6552" w:rsidRDefault="00AF3A67" w:rsidP="00AF3A67">
      <w:pPr>
        <w:ind w:left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</w:t>
      </w:r>
      <w:r w:rsidR="0032795A" w:rsidRPr="005B6552">
        <w:rPr>
          <w:rFonts w:ascii="Arial" w:hAnsi="Arial" w:cs="Arial"/>
          <w:lang w:val="es-ES"/>
        </w:rPr>
        <w:t xml:space="preserve"> juego debe tener un rendimiento mediano con el fin de poder visualizar mejor todos </w:t>
      </w:r>
      <w:r>
        <w:rPr>
          <w:rFonts w:ascii="Arial" w:hAnsi="Arial" w:cs="Arial"/>
          <w:lang w:val="es-ES"/>
        </w:rPr>
        <w:t xml:space="preserve">los </w:t>
      </w:r>
      <w:r w:rsidR="0032795A" w:rsidRPr="005B6552">
        <w:rPr>
          <w:rFonts w:ascii="Arial" w:hAnsi="Arial" w:cs="Arial"/>
          <w:lang w:val="es-ES"/>
        </w:rPr>
        <w:t xml:space="preserve">movimientos que </w:t>
      </w:r>
      <w:r>
        <w:rPr>
          <w:rFonts w:ascii="Arial" w:hAnsi="Arial" w:cs="Arial"/>
          <w:lang w:val="es-ES"/>
        </w:rPr>
        <w:t xml:space="preserve">se </w:t>
      </w:r>
      <w:r w:rsidR="0032795A" w:rsidRPr="005B6552">
        <w:rPr>
          <w:rFonts w:ascii="Arial" w:hAnsi="Arial" w:cs="Arial"/>
          <w:lang w:val="es-ES"/>
        </w:rPr>
        <w:t>ejecute</w:t>
      </w:r>
      <w:r>
        <w:rPr>
          <w:rFonts w:ascii="Arial" w:hAnsi="Arial" w:cs="Arial"/>
          <w:lang w:val="es-ES"/>
        </w:rPr>
        <w:t>n en</w:t>
      </w:r>
      <w:r w:rsidR="0032795A" w:rsidRPr="005B6552">
        <w:rPr>
          <w:rFonts w:ascii="Arial" w:hAnsi="Arial" w:cs="Arial"/>
          <w:lang w:val="es-ES"/>
        </w:rPr>
        <w:t xml:space="preserve"> el juego.</w:t>
      </w:r>
    </w:p>
    <w:p w:rsidR="004E3D16" w:rsidRPr="005B6552" w:rsidRDefault="004C0961" w:rsidP="004E3D16">
      <w:pPr>
        <w:pStyle w:val="Ttulo2"/>
        <w:rPr>
          <w:lang w:val="es-ES"/>
        </w:rPr>
      </w:pPr>
      <w:r w:rsidRPr="005B6552">
        <w:rPr>
          <w:lang w:val="es-ES"/>
        </w:rPr>
        <w:t>Compatibilidad</w:t>
      </w:r>
    </w:p>
    <w:p w:rsidR="0032795A" w:rsidRPr="005B6552" w:rsidRDefault="0032795A" w:rsidP="006C75B0">
      <w:pPr>
        <w:ind w:left="72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 xml:space="preserve">El juego debe ser compatible con varios sistemas operativos, así como para sistemas de dispositivos  móviles </w:t>
      </w:r>
      <w:r w:rsidR="00535C1C" w:rsidRPr="005B6552">
        <w:rPr>
          <w:rFonts w:ascii="Arial" w:hAnsi="Arial" w:cs="Arial"/>
          <w:lang w:val="es-ES"/>
        </w:rPr>
        <w:t xml:space="preserve">como android e </w:t>
      </w:r>
      <w:r w:rsidRPr="005B6552">
        <w:rPr>
          <w:rFonts w:ascii="Arial" w:hAnsi="Arial" w:cs="Arial"/>
          <w:lang w:val="es-ES"/>
        </w:rPr>
        <w:t>IOS.</w:t>
      </w:r>
    </w:p>
    <w:p w:rsidR="0032795A" w:rsidRPr="005B6552" w:rsidRDefault="0032795A" w:rsidP="0032795A">
      <w:pPr>
        <w:rPr>
          <w:lang w:val="es-ES"/>
        </w:rPr>
      </w:pPr>
    </w:p>
    <w:p w:rsidR="00535C1C" w:rsidRPr="005B6552" w:rsidRDefault="00AC34A7" w:rsidP="00535C1C">
      <w:pPr>
        <w:pStyle w:val="Ttulo1"/>
        <w:rPr>
          <w:lang w:val="es-ES"/>
        </w:rPr>
      </w:pPr>
      <w:r>
        <w:rPr>
          <w:lang w:val="es-ES"/>
        </w:rPr>
        <w:t>Información</w:t>
      </w:r>
      <w:r w:rsidR="00A6504B">
        <w:rPr>
          <w:lang w:val="es-ES"/>
        </w:rPr>
        <w:t xml:space="preserve"> adicional</w:t>
      </w:r>
    </w:p>
    <w:p w:rsidR="003E2AF2" w:rsidRPr="005B6552" w:rsidRDefault="00535C1C" w:rsidP="00535C1C">
      <w:pPr>
        <w:pStyle w:val="Textoindependiente"/>
        <w:ind w:left="0"/>
        <w:rPr>
          <w:rFonts w:ascii="Arial" w:hAnsi="Arial" w:cs="Arial"/>
          <w:lang w:val="es-ES"/>
        </w:rPr>
      </w:pPr>
      <w:r w:rsidRPr="005B6552">
        <w:rPr>
          <w:rFonts w:ascii="Arial" w:hAnsi="Arial" w:cs="Arial"/>
          <w:lang w:val="es-ES"/>
        </w:rPr>
        <w:t>El caso de uso aplastar zancudos es una pequeña parte funcional de un videojuego más grande</w:t>
      </w:r>
      <w:r w:rsidR="00AF3A67">
        <w:rPr>
          <w:rFonts w:ascii="Arial" w:hAnsi="Arial" w:cs="Arial"/>
          <w:lang w:val="es-ES"/>
        </w:rPr>
        <w:t>,</w:t>
      </w:r>
      <w:r w:rsidRPr="005B6552">
        <w:rPr>
          <w:rFonts w:ascii="Arial" w:hAnsi="Arial" w:cs="Arial"/>
          <w:lang w:val="es-ES"/>
        </w:rPr>
        <w:t xml:space="preserve"> que es el contenedor de este mini-juego.</w:t>
      </w:r>
    </w:p>
    <w:sectPr w:rsidR="003E2AF2" w:rsidRPr="005B6552" w:rsidSect="002B0046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C65" w:rsidRDefault="00C42C65">
      <w:pPr>
        <w:spacing w:line="240" w:lineRule="auto"/>
      </w:pPr>
      <w:r>
        <w:separator/>
      </w:r>
    </w:p>
  </w:endnote>
  <w:endnote w:type="continuationSeparator" w:id="0">
    <w:p w:rsidR="00C42C65" w:rsidRDefault="00C42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489" w:rsidRDefault="005B34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489" w:rsidRDefault="005B34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489" w:rsidRDefault="005B348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9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B45862" w:rsidP="00A53BE3">
          <w:pPr>
            <w:jc w:val="center"/>
          </w:pPr>
          <w:r>
            <w:fldChar w:fldCharType="begin"/>
          </w:r>
          <w:r w:rsidR="006A4C92">
            <w:instrText>symbol 211 \f "Symbol" \s 10</w:instrText>
          </w:r>
          <w:r>
            <w:fldChar w:fldCharType="separate"/>
          </w:r>
          <w:r w:rsidR="006A4C92">
            <w:rPr>
              <w:rFonts w:ascii="Symbol" w:hAnsi="Symbol"/>
            </w:rPr>
            <w:t>Ó</w:t>
          </w:r>
          <w:r>
            <w:fldChar w:fldCharType="end"/>
          </w:r>
          <w:r w:rsidR="00A53BE3">
            <w:t xml:space="preserve"> GAMED</w:t>
          </w:r>
          <w:r w:rsidR="006A4C92">
            <w:t xml:space="preserve">, </w:t>
          </w:r>
          <w:r>
            <w:fldChar w:fldCharType="begin"/>
          </w:r>
          <w:r w:rsidR="006A4C92">
            <w:instrText xml:space="preserve"> DATE \@ "yyyy" </w:instrText>
          </w:r>
          <w:r>
            <w:fldChar w:fldCharType="separate"/>
          </w:r>
          <w:r w:rsidR="007D5DA7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4C92" w:rsidRDefault="006A4C92">
          <w:pPr>
            <w:jc w:val="right"/>
          </w:pPr>
          <w:r>
            <w:t xml:space="preserve">Page </w:t>
          </w:r>
          <w:r w:rsidR="00B45862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B45862">
            <w:rPr>
              <w:rStyle w:val="Nmerodepgina"/>
            </w:rPr>
            <w:fldChar w:fldCharType="separate"/>
          </w:r>
          <w:r w:rsidR="007D5DA7">
            <w:rPr>
              <w:rStyle w:val="Nmerodepgina"/>
              <w:noProof/>
            </w:rPr>
            <w:t>2</w:t>
          </w:r>
          <w:r w:rsidR="00B45862">
            <w:rPr>
              <w:rStyle w:val="Nmerodepgina"/>
            </w:rPr>
            <w:fldChar w:fldCharType="end"/>
          </w:r>
        </w:p>
      </w:tc>
    </w:tr>
  </w:tbl>
  <w:p w:rsidR="006A4C92" w:rsidRDefault="006A4C9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C65" w:rsidRDefault="00C42C65">
      <w:pPr>
        <w:spacing w:line="240" w:lineRule="auto"/>
      </w:pPr>
      <w:r>
        <w:separator/>
      </w:r>
    </w:p>
  </w:footnote>
  <w:footnote w:type="continuationSeparator" w:id="0">
    <w:p w:rsidR="00C42C65" w:rsidRDefault="00C42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489" w:rsidRDefault="005B34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C92" w:rsidRDefault="006A4C92">
    <w:pPr>
      <w:rPr>
        <w:sz w:val="24"/>
      </w:rPr>
    </w:pPr>
  </w:p>
  <w:p w:rsidR="006A4C92" w:rsidRDefault="006A4C92">
    <w:pPr>
      <w:pBdr>
        <w:top w:val="single" w:sz="6" w:space="1" w:color="auto"/>
      </w:pBdr>
      <w:rPr>
        <w:sz w:val="24"/>
      </w:rPr>
    </w:pPr>
  </w:p>
  <w:p w:rsidR="001C5AE7" w:rsidRDefault="006A4C92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>
      <w:rPr>
        <w:rFonts w:ascii="Arial" w:hAnsi="Arial"/>
        <w:b/>
        <w:sz w:val="36"/>
      </w:rPr>
      <w:tab/>
    </w:r>
    <w:r w:rsidR="00A53BE3">
      <w:rPr>
        <w:rFonts w:ascii="Arial" w:hAnsi="Arial"/>
        <w:b/>
        <w:sz w:val="36"/>
        <w:lang w:val="es-CO"/>
      </w:rPr>
      <w:t>Desarrollo de videojuego para enseña</w:t>
    </w:r>
    <w:r w:rsidR="000A42A1">
      <w:rPr>
        <w:rFonts w:ascii="Arial" w:hAnsi="Arial"/>
        <w:b/>
        <w:sz w:val="36"/>
        <w:lang w:val="es-CO"/>
      </w:rPr>
      <w:t>r medidas de control del Dengue</w:t>
    </w:r>
    <w:r w:rsidR="009B401C">
      <w:rPr>
        <w:rFonts w:ascii="Arial" w:hAnsi="Arial"/>
        <w:b/>
        <w:sz w:val="36"/>
        <w:lang w:val="es-CO"/>
      </w:rPr>
      <w:t>.</w:t>
    </w:r>
  </w:p>
  <w:p w:rsidR="006A4C92" w:rsidRPr="003039BA" w:rsidRDefault="001C5AE7" w:rsidP="003039BA">
    <w:pPr>
      <w:pBdr>
        <w:bottom w:val="single" w:sz="6" w:space="1" w:color="auto"/>
      </w:pBdr>
      <w:jc w:val="center"/>
      <w:rPr>
        <w:rFonts w:ascii="Arial" w:hAnsi="Arial"/>
        <w:b/>
        <w:sz w:val="36"/>
        <w:lang w:val="es-CO"/>
      </w:rPr>
    </w:pPr>
    <w:r>
      <w:rPr>
        <w:rFonts w:ascii="Arial" w:hAnsi="Arial"/>
        <w:b/>
        <w:sz w:val="36"/>
        <w:lang w:val="es-CO"/>
      </w:rPr>
      <w:t xml:space="preserve">Programa ingeniería de sistemas y computación </w:t>
    </w:r>
  </w:p>
  <w:p w:rsidR="006A4C92" w:rsidRPr="003039BA" w:rsidRDefault="006A4C92">
    <w:pPr>
      <w:pBdr>
        <w:bottom w:val="single" w:sz="6" w:space="1" w:color="auto"/>
      </w:pBdr>
      <w:jc w:val="right"/>
      <w:rPr>
        <w:sz w:val="24"/>
        <w:lang w:val="es-CO"/>
      </w:rPr>
    </w:pPr>
  </w:p>
  <w:p w:rsidR="006A4C92" w:rsidRPr="003039BA" w:rsidRDefault="006A4C92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489" w:rsidRDefault="005B3489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92">
      <w:tc>
        <w:tcPr>
          <w:tcW w:w="6379" w:type="dxa"/>
        </w:tcPr>
        <w:p w:rsidR="006A4C92" w:rsidRPr="00A53BE3" w:rsidRDefault="00621AE8" w:rsidP="000A42A1">
          <w:pPr>
            <w:rPr>
              <w:lang w:val="es-CO"/>
            </w:rPr>
          </w:pPr>
          <w:r>
            <w:fldChar w:fldCharType="begin"/>
          </w:r>
          <w:r w:rsidRPr="0025778D">
            <w:rPr>
              <w:lang w:val="es-CO"/>
            </w:rPr>
            <w:instrText xml:space="preserve">subject  \* Mergeformat </w:instrText>
          </w:r>
          <w:r>
            <w:fldChar w:fldCharType="separate"/>
          </w:r>
          <w:r w:rsidR="00A53BE3" w:rsidRPr="00A53BE3">
            <w:rPr>
              <w:lang w:val="es-CO"/>
            </w:rPr>
            <w:t>Desarrollo de videojuego para enseñar medidas de control del Dengue</w:t>
          </w:r>
          <w:r>
            <w:rPr>
              <w:lang w:val="es-CO"/>
            </w:rPr>
            <w:fldChar w:fldCharType="end"/>
          </w:r>
        </w:p>
      </w:tc>
      <w:tc>
        <w:tcPr>
          <w:tcW w:w="3179" w:type="dxa"/>
        </w:tcPr>
        <w:p w:rsidR="006A4C92" w:rsidRDefault="000A42A1">
          <w:pPr>
            <w:tabs>
              <w:tab w:val="left" w:pos="1135"/>
            </w:tabs>
            <w:spacing w:before="40"/>
            <w:ind w:right="68"/>
          </w:pPr>
          <w:r>
            <w:t>Version:           3</w:t>
          </w:r>
          <w:r w:rsidR="00A53BE3">
            <w:t>.0</w:t>
          </w:r>
        </w:p>
      </w:tc>
    </w:tr>
    <w:tr w:rsidR="006A4C92">
      <w:tc>
        <w:tcPr>
          <w:tcW w:w="6379" w:type="dxa"/>
        </w:tcPr>
        <w:p w:rsidR="006A4C92" w:rsidRPr="00716DA1" w:rsidRDefault="00621AE8" w:rsidP="0025778D">
          <w:pPr>
            <w:rPr>
              <w:lang w:val="es-ES"/>
            </w:rPr>
          </w:pPr>
          <w:r>
            <w:fldChar w:fldCharType="begin"/>
          </w:r>
          <w:r w:rsidRPr="0025778D">
            <w:rPr>
              <w:lang w:val="es-CO"/>
            </w:rPr>
            <w:instrText xml:space="preserve">title  \* Mergeformat </w:instrText>
          </w:r>
          <w:r>
            <w:fldChar w:fldCharType="separate"/>
          </w:r>
          <w:r w:rsidR="0025778D">
            <w:rPr>
              <w:lang w:val="es-ES"/>
            </w:rPr>
            <w:t>Especificación caso de uso</w:t>
          </w:r>
          <w:r w:rsidR="00A53BE3" w:rsidRPr="00716DA1">
            <w:rPr>
              <w:lang w:val="es-ES"/>
            </w:rPr>
            <w:t>: Jugar mini</w:t>
          </w:r>
          <w:r w:rsidR="00716DA1">
            <w:rPr>
              <w:lang w:val="es-ES"/>
            </w:rPr>
            <w:t>-</w:t>
          </w:r>
          <w:r w:rsidR="00A53BE3" w:rsidRPr="00716DA1">
            <w:rPr>
              <w:lang w:val="es-ES"/>
            </w:rPr>
            <w:t xml:space="preserve">juego </w:t>
          </w:r>
          <w:r>
            <w:rPr>
              <w:lang w:val="es-ES"/>
            </w:rPr>
            <w:fldChar w:fldCharType="end"/>
          </w:r>
          <w:r w:rsidR="00183C91" w:rsidRPr="00716DA1">
            <w:rPr>
              <w:lang w:val="es-ES"/>
            </w:rPr>
            <w:t>aplastar zancudos</w:t>
          </w:r>
        </w:p>
      </w:tc>
      <w:tc>
        <w:tcPr>
          <w:tcW w:w="3179" w:type="dxa"/>
        </w:tcPr>
        <w:p w:rsidR="006A4C92" w:rsidRDefault="00A53BE3" w:rsidP="000A42A1">
          <w:r w:rsidRPr="0097351A">
            <w:rPr>
              <w:lang w:val="es-ES"/>
            </w:rPr>
            <w:t xml:space="preserve"> </w:t>
          </w:r>
          <w:r>
            <w:t xml:space="preserve">Date:  </w:t>
          </w:r>
          <w:r w:rsidR="000A42A1">
            <w:t>07/09</w:t>
          </w:r>
          <w:r w:rsidR="00C2792F">
            <w:t>/2014</w:t>
          </w:r>
        </w:p>
      </w:tc>
    </w:tr>
    <w:tr w:rsidR="006A4C92">
      <w:tc>
        <w:tcPr>
          <w:tcW w:w="9558" w:type="dxa"/>
          <w:gridSpan w:val="2"/>
        </w:tcPr>
        <w:p w:rsidR="006A4C92" w:rsidRPr="0025778D" w:rsidRDefault="007D5DA7" w:rsidP="00A53BE3">
          <w:r>
            <w:t>ECU0</w:t>
          </w:r>
          <w:bookmarkStart w:id="8" w:name="_GoBack"/>
          <w:bookmarkEnd w:id="8"/>
        </w:p>
      </w:tc>
    </w:tr>
  </w:tbl>
  <w:p w:rsidR="006A4C92" w:rsidRDefault="006A4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AD3EC196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23060B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33678"/>
    <w:multiLevelType w:val="multilevel"/>
    <w:tmpl w:val="D47AE2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1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9BA"/>
    <w:rsid w:val="00033712"/>
    <w:rsid w:val="00052BD0"/>
    <w:rsid w:val="00073BDC"/>
    <w:rsid w:val="000A1B2A"/>
    <w:rsid w:val="000A42A1"/>
    <w:rsid w:val="000B273D"/>
    <w:rsid w:val="000B5466"/>
    <w:rsid w:val="000B777A"/>
    <w:rsid w:val="000E42B4"/>
    <w:rsid w:val="0011418B"/>
    <w:rsid w:val="001324AB"/>
    <w:rsid w:val="00167022"/>
    <w:rsid w:val="00183C91"/>
    <w:rsid w:val="001A1F47"/>
    <w:rsid w:val="001C5884"/>
    <w:rsid w:val="001C5AE7"/>
    <w:rsid w:val="001F2272"/>
    <w:rsid w:val="002023C3"/>
    <w:rsid w:val="00203152"/>
    <w:rsid w:val="00231B37"/>
    <w:rsid w:val="0025778D"/>
    <w:rsid w:val="00280882"/>
    <w:rsid w:val="002A3578"/>
    <w:rsid w:val="002B0046"/>
    <w:rsid w:val="002E3F1D"/>
    <w:rsid w:val="003039BA"/>
    <w:rsid w:val="0032795A"/>
    <w:rsid w:val="00356141"/>
    <w:rsid w:val="00372A9F"/>
    <w:rsid w:val="003B0141"/>
    <w:rsid w:val="003E2AF2"/>
    <w:rsid w:val="003E5970"/>
    <w:rsid w:val="004569B6"/>
    <w:rsid w:val="00470A80"/>
    <w:rsid w:val="00472197"/>
    <w:rsid w:val="004C0961"/>
    <w:rsid w:val="004C447F"/>
    <w:rsid w:val="004E3D16"/>
    <w:rsid w:val="004F1A55"/>
    <w:rsid w:val="00511C18"/>
    <w:rsid w:val="0053126B"/>
    <w:rsid w:val="00535C1C"/>
    <w:rsid w:val="00560868"/>
    <w:rsid w:val="005B3489"/>
    <w:rsid w:val="005B6552"/>
    <w:rsid w:val="00621AE8"/>
    <w:rsid w:val="0062603E"/>
    <w:rsid w:val="00641278"/>
    <w:rsid w:val="00672913"/>
    <w:rsid w:val="00696BEC"/>
    <w:rsid w:val="006A2058"/>
    <w:rsid w:val="006A4C92"/>
    <w:rsid w:val="006C5A25"/>
    <w:rsid w:val="006C75B0"/>
    <w:rsid w:val="006D58B9"/>
    <w:rsid w:val="00705DB4"/>
    <w:rsid w:val="00716DA1"/>
    <w:rsid w:val="00754072"/>
    <w:rsid w:val="007A1439"/>
    <w:rsid w:val="007A600D"/>
    <w:rsid w:val="007C3616"/>
    <w:rsid w:val="007C6D51"/>
    <w:rsid w:val="007D5DA7"/>
    <w:rsid w:val="007E14A9"/>
    <w:rsid w:val="007F3540"/>
    <w:rsid w:val="00803B2A"/>
    <w:rsid w:val="00841D90"/>
    <w:rsid w:val="00894EA6"/>
    <w:rsid w:val="008C1D1B"/>
    <w:rsid w:val="00941005"/>
    <w:rsid w:val="0097351A"/>
    <w:rsid w:val="009B401C"/>
    <w:rsid w:val="009C3166"/>
    <w:rsid w:val="00A02286"/>
    <w:rsid w:val="00A07BD3"/>
    <w:rsid w:val="00A13F3E"/>
    <w:rsid w:val="00A362B4"/>
    <w:rsid w:val="00A53BE3"/>
    <w:rsid w:val="00A6504B"/>
    <w:rsid w:val="00A93AA1"/>
    <w:rsid w:val="00AC34A7"/>
    <w:rsid w:val="00AD3099"/>
    <w:rsid w:val="00AE5DA0"/>
    <w:rsid w:val="00AF3A67"/>
    <w:rsid w:val="00B1483E"/>
    <w:rsid w:val="00B45862"/>
    <w:rsid w:val="00B81BE9"/>
    <w:rsid w:val="00B9683A"/>
    <w:rsid w:val="00BE121A"/>
    <w:rsid w:val="00C2792F"/>
    <w:rsid w:val="00C41668"/>
    <w:rsid w:val="00C42C65"/>
    <w:rsid w:val="00C930BB"/>
    <w:rsid w:val="00C942C8"/>
    <w:rsid w:val="00CD2578"/>
    <w:rsid w:val="00D15D03"/>
    <w:rsid w:val="00D376BB"/>
    <w:rsid w:val="00DD014F"/>
    <w:rsid w:val="00E6746E"/>
    <w:rsid w:val="00EB339E"/>
    <w:rsid w:val="00EE5C09"/>
    <w:rsid w:val="00F01749"/>
    <w:rsid w:val="00F20574"/>
    <w:rsid w:val="00F35113"/>
    <w:rsid w:val="00F524B3"/>
    <w:rsid w:val="00F62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6705D739-9969-4365-916B-EE10DF5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046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B004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2B0046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2B0046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2B0046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2B0046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2B004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2B004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2B0046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2B0046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2B0046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B004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2B004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rsid w:val="002B0046"/>
    <w:pPr>
      <w:ind w:left="900" w:hanging="900"/>
    </w:pPr>
  </w:style>
  <w:style w:type="paragraph" w:styleId="TDC1">
    <w:name w:val="toc 1"/>
    <w:basedOn w:val="Normal"/>
    <w:next w:val="Normal"/>
    <w:semiHidden/>
    <w:rsid w:val="002B0046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2B0046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2B0046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rsid w:val="002B0046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2B0046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2B0046"/>
  </w:style>
  <w:style w:type="paragraph" w:customStyle="1" w:styleId="Paragraph3">
    <w:name w:val="Paragraph3"/>
    <w:basedOn w:val="Normal"/>
    <w:rsid w:val="002B004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2B0046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2B0046"/>
    <w:pPr>
      <w:keepLines/>
      <w:spacing w:after="120"/>
    </w:pPr>
  </w:style>
  <w:style w:type="paragraph" w:styleId="Textoindependiente">
    <w:name w:val="Body Text"/>
    <w:basedOn w:val="Normal"/>
    <w:semiHidden/>
    <w:rsid w:val="002B0046"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rsid w:val="002B0046"/>
    <w:pPr>
      <w:ind w:left="600"/>
    </w:pPr>
  </w:style>
  <w:style w:type="paragraph" w:styleId="TDC5">
    <w:name w:val="toc 5"/>
    <w:basedOn w:val="Normal"/>
    <w:next w:val="Normal"/>
    <w:semiHidden/>
    <w:rsid w:val="002B0046"/>
    <w:pPr>
      <w:ind w:left="800"/>
    </w:pPr>
  </w:style>
  <w:style w:type="paragraph" w:styleId="TDC6">
    <w:name w:val="toc 6"/>
    <w:basedOn w:val="Normal"/>
    <w:next w:val="Normal"/>
    <w:semiHidden/>
    <w:rsid w:val="002B0046"/>
    <w:pPr>
      <w:ind w:left="1000"/>
    </w:pPr>
  </w:style>
  <w:style w:type="paragraph" w:styleId="TDC7">
    <w:name w:val="toc 7"/>
    <w:basedOn w:val="Normal"/>
    <w:next w:val="Normal"/>
    <w:semiHidden/>
    <w:rsid w:val="002B0046"/>
    <w:pPr>
      <w:ind w:left="1200"/>
    </w:pPr>
  </w:style>
  <w:style w:type="paragraph" w:styleId="TDC8">
    <w:name w:val="toc 8"/>
    <w:basedOn w:val="Normal"/>
    <w:next w:val="Normal"/>
    <w:semiHidden/>
    <w:rsid w:val="002B0046"/>
    <w:pPr>
      <w:ind w:left="1400"/>
    </w:pPr>
  </w:style>
  <w:style w:type="paragraph" w:styleId="TDC9">
    <w:name w:val="toc 9"/>
    <w:basedOn w:val="Normal"/>
    <w:next w:val="Normal"/>
    <w:semiHidden/>
    <w:rsid w:val="002B0046"/>
    <w:pPr>
      <w:ind w:left="1600"/>
    </w:pPr>
  </w:style>
  <w:style w:type="paragraph" w:customStyle="1" w:styleId="Bullet1">
    <w:name w:val="Bullet1"/>
    <w:basedOn w:val="Normal"/>
    <w:rsid w:val="002B0046"/>
    <w:pPr>
      <w:ind w:left="720" w:hanging="432"/>
    </w:pPr>
  </w:style>
  <w:style w:type="paragraph" w:customStyle="1" w:styleId="Bullet2">
    <w:name w:val="Bullet2"/>
    <w:basedOn w:val="Normal"/>
    <w:rsid w:val="002B0046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2B0046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2B0046"/>
    <w:rPr>
      <w:sz w:val="20"/>
      <w:vertAlign w:val="superscript"/>
    </w:rPr>
  </w:style>
  <w:style w:type="paragraph" w:styleId="Textonotapie">
    <w:name w:val="footnote text"/>
    <w:basedOn w:val="Normal"/>
    <w:semiHidden/>
    <w:rsid w:val="002B004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2B004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2B0046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sid w:val="002B0046"/>
    <w:rPr>
      <w:i/>
      <w:color w:val="0000FF"/>
    </w:rPr>
  </w:style>
  <w:style w:type="paragraph" w:styleId="Sangradetextonormal">
    <w:name w:val="Body Text Indent"/>
    <w:basedOn w:val="Normal"/>
    <w:semiHidden/>
    <w:rsid w:val="002B004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2B004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2B0046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167022"/>
    <w:pPr>
      <w:spacing w:after="120"/>
      <w:ind w:left="720"/>
    </w:pPr>
    <w:rPr>
      <w:lang w:val="es-CO"/>
    </w:rPr>
  </w:style>
  <w:style w:type="character" w:styleId="Hipervnculo">
    <w:name w:val="Hyperlink"/>
    <w:basedOn w:val="Fuentedeprrafopredeter"/>
    <w:semiHidden/>
    <w:rsid w:val="002B0046"/>
    <w:rPr>
      <w:color w:val="0000FF"/>
      <w:u w:val="single"/>
    </w:rPr>
  </w:style>
  <w:style w:type="paragraph" w:styleId="NormalWeb">
    <w:name w:val="Normal (Web)"/>
    <w:basedOn w:val="Normal"/>
    <w:semiHidden/>
    <w:rsid w:val="002B0046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2B0046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91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167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%20Ocampo\Documents\UNIVERSIDAD\2%20SEMESTRE%202013\Ingenieria%20de%20sofware%201\casos%20de%20uso%20del%20sistem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casos de uso del sistema</Template>
  <TotalTime>3</TotalTime>
  <Pages>1</Pages>
  <Words>538</Words>
  <Characters>2962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Omar</dc:creator>
  <cp:keywords/>
  <dc:description/>
  <cp:lastModifiedBy>Jose omar colorado</cp:lastModifiedBy>
  <cp:revision>10</cp:revision>
  <cp:lastPrinted>2013-11-20T18:29:00Z</cp:lastPrinted>
  <dcterms:created xsi:type="dcterms:W3CDTF">2014-09-08T05:53:00Z</dcterms:created>
  <dcterms:modified xsi:type="dcterms:W3CDTF">2014-10-06T03:54:00Z</dcterms:modified>
</cp:coreProperties>
</file>